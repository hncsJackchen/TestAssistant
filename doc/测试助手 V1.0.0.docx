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i w:val="0"/>
          <w:iCs w:val="0"/>
        </w:rPr>
      </w:pPr>
      <w:r>
        <w:rPr>
          <w:i w:val="0"/>
          <w:iCs w:val="0"/>
        </w:rPr>
        <w:pict>
          <v:rect id="_x0000_s1026" o:spid="_x0000_s1026" o:spt="1" style="position:absolute;left:0pt;margin-left:-49.95pt;margin-top:-26.6pt;height:728.8pt;width:567pt;z-index:1024;mso-width-relative:page;mso-height-relative:page;" filled="f" stroked="t" coordsize="21600,21600">
            <v:path/>
            <v:fill on="f" focussize="0,0"/>
            <v:stroke weight="4.5pt" color="#333399" linestyle="thickThin"/>
            <v:imagedata o:title=""/>
            <o:lock v:ext="edit"/>
          </v:rect>
        </w:pict>
      </w:r>
    </w:p>
    <w:p>
      <w:pPr>
        <w:pStyle w:val="14"/>
        <w:keepLines w:val="0"/>
        <w:ind w:left="0"/>
        <w:jc w:val="both"/>
        <w:rPr>
          <w:i w:val="0"/>
          <w:iCs w:val="0"/>
        </w:rPr>
      </w:pPr>
    </w:p>
    <w:p>
      <w:pPr>
        <w:pStyle w:val="14"/>
        <w:keepLines w:val="0"/>
        <w:ind w:left="0"/>
        <w:jc w:val="both"/>
        <w:rPr>
          <w:i w:val="0"/>
          <w:iCs w:val="0"/>
        </w:rPr>
      </w:pPr>
    </w:p>
    <w:p>
      <w:pPr>
        <w:pStyle w:val="14"/>
        <w:keepLines w:val="0"/>
        <w:ind w:left="0"/>
        <w:jc w:val="center"/>
        <w:rPr>
          <w:i w:val="0"/>
          <w:iCs w:val="0"/>
        </w:rPr>
      </w:pPr>
    </w:p>
    <w:p>
      <w:pPr>
        <w:pStyle w:val="31"/>
        <w:rPr>
          <w:rFonts w:hint="default" w:eastAsia="宋体"/>
          <w:i w:val="0"/>
          <w:iCs w:val="0"/>
          <w:sz w:val="28"/>
          <w:lang w:val="en-US" w:eastAsia="zh-CN"/>
        </w:rPr>
      </w:pPr>
      <w:r>
        <w:rPr>
          <w:rFonts w:hint="eastAsia"/>
          <w:i w:val="0"/>
          <w:iCs w:val="0"/>
          <w:sz w:val="48"/>
          <w:lang w:val="en-US" w:eastAsia="zh-CN"/>
        </w:rPr>
        <w:t>测试助手设计文档</w:t>
      </w:r>
    </w:p>
    <w:p>
      <w:pPr>
        <w:pStyle w:val="31"/>
        <w:rPr>
          <w:i w:val="0"/>
          <w:iCs w:val="0"/>
          <w:sz w:val="28"/>
          <w:lang w:eastAsia="zh-CN"/>
        </w:rPr>
      </w:pPr>
    </w:p>
    <w:p>
      <w:pPr>
        <w:pStyle w:val="31"/>
        <w:rPr>
          <w:i w:val="0"/>
          <w:iCs w:val="0"/>
          <w:sz w:val="28"/>
          <w:lang w:eastAsia="zh-CN"/>
        </w:rPr>
      </w:pPr>
    </w:p>
    <w:p>
      <w:pPr>
        <w:pStyle w:val="31"/>
        <w:rPr>
          <w:i w:val="0"/>
          <w:iCs w:val="0"/>
          <w:sz w:val="28"/>
          <w:lang w:eastAsia="zh-CN"/>
        </w:rPr>
      </w:pPr>
    </w:p>
    <w:p>
      <w:pPr>
        <w:pStyle w:val="31"/>
        <w:rPr>
          <w:rFonts w:hint="default" w:eastAsia="宋体"/>
          <w:i w:val="0"/>
          <w:iCs w:val="0"/>
          <w:lang w:val="en-US" w:eastAsia="zh-CN"/>
        </w:rPr>
      </w:pPr>
      <w:r>
        <w:rPr>
          <w:i w:val="0"/>
          <w:iCs w:val="0"/>
        </w:rPr>
        <w:t xml:space="preserve">Version </w:t>
      </w:r>
      <w:r>
        <w:rPr>
          <w:rFonts w:hint="eastAsia"/>
          <w:i w:val="0"/>
          <w:iCs w:val="0"/>
          <w:lang w:val="en-US" w:eastAsia="zh-CN"/>
        </w:rPr>
        <w:t>1.0.0</w:t>
      </w:r>
    </w:p>
    <w:p>
      <w:pPr>
        <w:pStyle w:val="14"/>
        <w:keepLines w:val="0"/>
        <w:ind w:left="0"/>
        <w:jc w:val="center"/>
        <w:rPr>
          <w:i w:val="0"/>
          <w:iCs w:val="0"/>
        </w:rPr>
      </w:pPr>
    </w:p>
    <w:p>
      <w:pPr>
        <w:pStyle w:val="14"/>
        <w:keepLines w:val="0"/>
        <w:ind w:left="0"/>
        <w:jc w:val="center"/>
        <w:rPr>
          <w:i w:val="0"/>
          <w:iCs w:val="0"/>
        </w:rPr>
      </w:pPr>
    </w:p>
    <w:p>
      <w:pPr>
        <w:pStyle w:val="14"/>
        <w:keepLines w:val="0"/>
        <w:ind w:left="0"/>
        <w:jc w:val="both"/>
        <w:rPr>
          <w:i w:val="0"/>
          <w:iCs w:val="0"/>
        </w:rPr>
      </w:pPr>
    </w:p>
    <w:p>
      <w:pPr>
        <w:pStyle w:val="14"/>
        <w:keepLines w:val="0"/>
        <w:ind w:left="0"/>
        <w:jc w:val="center"/>
        <w:rPr>
          <w:i w:val="0"/>
          <w:iCs w:val="0"/>
        </w:rPr>
      </w:pPr>
    </w:p>
    <w:p>
      <w:pPr>
        <w:pStyle w:val="31"/>
        <w:rPr>
          <w:i w:val="0"/>
          <w:iCs w:val="0"/>
          <w:sz w:val="28"/>
        </w:rPr>
      </w:pPr>
      <w:r>
        <w:rPr>
          <w:rFonts w:hint="eastAsia"/>
          <w:i w:val="0"/>
          <w:iCs w:val="0"/>
          <w:sz w:val="28"/>
          <w:lang w:eastAsia="zh-CN"/>
        </w:rPr>
        <w:t>修订历史</w:t>
      </w:r>
    </w:p>
    <w:tbl>
      <w:tblPr>
        <w:tblStyle w:val="32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3"/>
              <w:keepLines w:val="0"/>
              <w:jc w:val="center"/>
              <w:rPr>
                <w:b/>
                <w:i w:val="0"/>
                <w:iCs w:val="0"/>
              </w:rPr>
            </w:pPr>
            <w:r>
              <w:rPr>
                <w:rFonts w:hint="eastAsia"/>
                <w:b/>
                <w:i w:val="0"/>
                <w:iCs w:val="0"/>
                <w:lang w:eastAsia="zh-CN"/>
              </w:rPr>
              <w:t>日期</w:t>
            </w:r>
          </w:p>
        </w:tc>
        <w:tc>
          <w:tcPr>
            <w:tcW w:w="1152" w:type="dxa"/>
          </w:tcPr>
          <w:p>
            <w:pPr>
              <w:pStyle w:val="43"/>
              <w:jc w:val="center"/>
              <w:rPr>
                <w:b/>
                <w:i w:val="0"/>
                <w:iCs w:val="0"/>
              </w:rPr>
            </w:pPr>
            <w:r>
              <w:rPr>
                <w:rFonts w:hint="eastAsia"/>
                <w:b/>
                <w:i w:val="0"/>
                <w:iCs w:val="0"/>
                <w:lang w:eastAsia="zh-CN"/>
              </w:rPr>
              <w:t>版本</w:t>
            </w:r>
          </w:p>
        </w:tc>
        <w:tc>
          <w:tcPr>
            <w:tcW w:w="3744" w:type="dxa"/>
          </w:tcPr>
          <w:p>
            <w:pPr>
              <w:pStyle w:val="43"/>
              <w:jc w:val="center"/>
              <w:rPr>
                <w:b/>
                <w:i w:val="0"/>
                <w:iCs w:val="0"/>
              </w:rPr>
            </w:pPr>
            <w:r>
              <w:rPr>
                <w:rFonts w:hint="eastAsia"/>
                <w:b/>
                <w:i w:val="0"/>
                <w:iCs w:val="0"/>
                <w:lang w:eastAsia="zh-CN"/>
              </w:rPr>
              <w:t>说明</w:t>
            </w:r>
          </w:p>
        </w:tc>
        <w:tc>
          <w:tcPr>
            <w:tcW w:w="2304" w:type="dxa"/>
          </w:tcPr>
          <w:p>
            <w:pPr>
              <w:pStyle w:val="43"/>
              <w:jc w:val="center"/>
              <w:rPr>
                <w:b/>
                <w:i w:val="0"/>
                <w:iCs w:val="0"/>
              </w:rPr>
            </w:pPr>
            <w:r>
              <w:rPr>
                <w:rFonts w:hint="eastAsia"/>
                <w:b/>
                <w:i w:val="0"/>
                <w:iCs w:val="0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3"/>
              <w:keepLines w:val="0"/>
              <w:jc w:val="center"/>
              <w:rPr>
                <w:rFonts w:hint="default"/>
                <w:i w:val="0"/>
                <w:iCs w:val="0"/>
                <w:lang w:val="en-US"/>
              </w:rPr>
            </w:pPr>
            <w:r>
              <w:rPr>
                <w:i w:val="0"/>
                <w:iCs w:val="0"/>
              </w:rPr>
              <w:t>20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20</w:t>
            </w:r>
            <w:r>
              <w:rPr>
                <w:rFonts w:hint="eastAsia"/>
                <w:i w:val="0"/>
                <w:iCs w:val="0"/>
                <w:lang w:eastAsia="zh-CN"/>
              </w:rPr>
              <w:t>-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07</w:t>
            </w:r>
            <w:r>
              <w:rPr>
                <w:rFonts w:hint="eastAsia"/>
                <w:i w:val="0"/>
                <w:iCs w:val="0"/>
                <w:lang w:eastAsia="zh-CN"/>
              </w:rPr>
              <w:t>-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11</w:t>
            </w:r>
          </w:p>
        </w:tc>
        <w:tc>
          <w:tcPr>
            <w:tcW w:w="1152" w:type="dxa"/>
          </w:tcPr>
          <w:p>
            <w:pPr>
              <w:pStyle w:val="43"/>
              <w:jc w:val="center"/>
              <w:rPr>
                <w:rFonts w:hint="default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1</w:t>
            </w:r>
            <w:r>
              <w:rPr>
                <w:i w:val="0"/>
                <w:iCs w:val="0"/>
              </w:rPr>
              <w:t>.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0.0</w:t>
            </w:r>
          </w:p>
        </w:tc>
        <w:tc>
          <w:tcPr>
            <w:tcW w:w="3744" w:type="dxa"/>
          </w:tcPr>
          <w:p>
            <w:pPr>
              <w:pStyle w:val="43"/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初始版本</w:t>
            </w:r>
          </w:p>
          <w:p>
            <w:pPr>
              <w:pStyle w:val="43"/>
              <w:numPr>
                <w:ilvl w:val="0"/>
                <w:numId w:val="3"/>
              </w:numPr>
              <w:jc w:val="left"/>
              <w:rPr>
                <w:rFonts w:hint="default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测试面板</w:t>
            </w:r>
          </w:p>
          <w:p>
            <w:pPr>
              <w:pStyle w:val="43"/>
              <w:numPr>
                <w:ilvl w:val="0"/>
                <w:numId w:val="3"/>
              </w:numPr>
              <w:jc w:val="left"/>
              <w:rPr>
                <w:rFonts w:hint="default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查看应用版本信息</w:t>
            </w:r>
          </w:p>
        </w:tc>
        <w:tc>
          <w:tcPr>
            <w:tcW w:w="2304" w:type="dxa"/>
          </w:tcPr>
          <w:p>
            <w:pPr>
              <w:pStyle w:val="43"/>
              <w:jc w:val="center"/>
              <w:rPr>
                <w:rFonts w:hint="eastAsia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陈杰</w:t>
            </w:r>
          </w:p>
        </w:tc>
      </w:tr>
    </w:tbl>
    <w:p>
      <w:pPr>
        <w:jc w:val="center"/>
        <w:rPr>
          <w:i w:val="0"/>
          <w:iCs w:val="0"/>
          <w:lang w:eastAsia="zh-CN"/>
        </w:rPr>
      </w:pPr>
    </w:p>
    <w:p>
      <w:pPr>
        <w:jc w:val="center"/>
        <w:rPr>
          <w:i w:val="0"/>
          <w:iCs w:val="0"/>
          <w:lang w:eastAsia="zh-CN"/>
        </w:rPr>
      </w:pPr>
    </w:p>
    <w:p>
      <w:pPr>
        <w:jc w:val="center"/>
        <w:rPr>
          <w:i w:val="0"/>
          <w:iCs w:val="0"/>
          <w:lang w:eastAsia="zh-CN"/>
        </w:rPr>
      </w:pPr>
    </w:p>
    <w:p>
      <w:pPr>
        <w:jc w:val="center"/>
        <w:rPr>
          <w:i w:val="0"/>
          <w:iCs w:val="0"/>
          <w:lang w:eastAsia="zh-CN"/>
        </w:rPr>
      </w:pPr>
    </w:p>
    <w:p>
      <w:pPr>
        <w:jc w:val="center"/>
        <w:rPr>
          <w:i w:val="0"/>
          <w:iCs w:val="0"/>
          <w:lang w:eastAsia="zh-CN"/>
        </w:rPr>
      </w:pPr>
    </w:p>
    <w:p>
      <w:pPr>
        <w:jc w:val="center"/>
        <w:rPr>
          <w:i w:val="0"/>
          <w:iCs w:val="0"/>
          <w:lang w:eastAsia="zh-CN"/>
        </w:rPr>
      </w:pPr>
    </w:p>
    <w:p>
      <w:pPr>
        <w:rPr>
          <w:rFonts w:hint="eastAsia"/>
          <w:i w:val="0"/>
          <w:iCs w:val="0"/>
          <w:lang w:eastAsia="zh-CN"/>
        </w:rPr>
        <w:sectPr>
          <w:footerReference r:id="rId3" w:type="even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i w:val="0"/>
          <w:iCs w:val="0"/>
        </w:rPr>
      </w:pPr>
      <w:r>
        <w:rPr>
          <w:rFonts w:ascii="宋体" w:hAnsi="宋体" w:eastAsia="宋体"/>
          <w:i w:val="0"/>
          <w:iCs w:val="0"/>
          <w:sz w:val="21"/>
        </w:rPr>
        <w:t>目录</w:t>
      </w:r>
    </w:p>
    <w:p>
      <w:pPr>
        <w:pStyle w:val="21"/>
        <w:tabs>
          <w:tab w:val="right" w:leader="dot" w:pos="9360"/>
        </w:tabs>
      </w:pPr>
      <w:r>
        <w:rPr>
          <w:bCs/>
          <w:i w:val="0"/>
          <w:iCs w:val="0"/>
          <w:lang w:val="zh-CN" w:eastAsia="zh-CN"/>
        </w:rPr>
        <w:fldChar w:fldCharType="begin"/>
      </w:r>
      <w:r>
        <w:rPr>
          <w:bCs/>
          <w:i w:val="0"/>
          <w:iCs w:val="0"/>
          <w:lang w:val="zh-CN" w:eastAsia="zh-CN"/>
        </w:rPr>
        <w:instrText xml:space="preserve">TOC \o "1-2" \h \u </w:instrText>
      </w:r>
      <w:r>
        <w:rPr>
          <w:bCs/>
          <w:i w:val="0"/>
          <w:iCs w:val="0"/>
          <w:lang w:val="zh-CN" w:eastAsia="zh-CN"/>
        </w:rPr>
        <w:fldChar w:fldCharType="separate"/>
      </w:r>
      <w:r>
        <w:rPr>
          <w:bCs/>
          <w:i w:val="0"/>
          <w:iCs w:val="0"/>
          <w:lang w:val="zh-CN" w:eastAsia="zh-CN"/>
        </w:rPr>
        <w:fldChar w:fldCharType="begin"/>
      </w:r>
      <w:r>
        <w:rPr>
          <w:bCs/>
          <w:i w:val="0"/>
          <w:iCs w:val="0"/>
          <w:lang w:val="zh-CN" w:eastAsia="zh-CN"/>
        </w:rPr>
        <w:instrText xml:space="preserve"> HYPERLINK \l _Toc13676 </w:instrText>
      </w:r>
      <w:r>
        <w:rPr>
          <w:bCs/>
          <w:i w:val="0"/>
          <w:iCs w:val="0"/>
          <w:lang w:val="zh-CN" w:eastAsia="zh-CN"/>
        </w:rPr>
        <w:fldChar w:fldCharType="separate"/>
      </w:r>
      <w:r>
        <w:rPr>
          <w:i w:val="0"/>
          <w:iCs w:val="0"/>
        </w:rPr>
        <w:t xml:space="preserve">1. </w:t>
      </w:r>
      <w:r>
        <w:rPr>
          <w:rFonts w:hint="eastAsia"/>
          <w:i w:val="0"/>
          <w:iCs w:val="0"/>
        </w:rPr>
        <w:t>简</w:t>
      </w:r>
      <w:r>
        <w:rPr>
          <w:rFonts w:hint="eastAsia"/>
          <w:i w:val="0"/>
          <w:iCs w:val="0"/>
          <w:lang w:eastAsia="zh-CN"/>
        </w:rPr>
        <w:t>介</w:t>
      </w:r>
      <w:r>
        <w:tab/>
      </w:r>
      <w:r>
        <w:fldChar w:fldCharType="begin"/>
      </w:r>
      <w:r>
        <w:instrText xml:space="preserve"> PAGEREF _Toc13676 </w:instrText>
      </w:r>
      <w:r>
        <w:fldChar w:fldCharType="separate"/>
      </w:r>
      <w:r>
        <w:t>3</w:t>
      </w:r>
      <w:r>
        <w:fldChar w:fldCharType="end"/>
      </w:r>
      <w:r>
        <w:rPr>
          <w:bCs/>
          <w:i w:val="0"/>
          <w:iCs w:val="0"/>
          <w:lang w:val="zh-CN" w:eastAsia="zh-CN"/>
        </w:rPr>
        <w:fldChar w:fldCharType="end"/>
      </w:r>
    </w:p>
    <w:p>
      <w:pPr>
        <w:pStyle w:val="26"/>
        <w:tabs>
          <w:tab w:val="right" w:leader="dot" w:pos="9360"/>
        </w:tabs>
      </w:pPr>
      <w:r>
        <w:rPr>
          <w:bCs/>
          <w:i w:val="0"/>
          <w:iCs w:val="0"/>
          <w:lang w:val="zh-CN" w:eastAsia="zh-CN"/>
        </w:rPr>
        <w:fldChar w:fldCharType="begin"/>
      </w:r>
      <w:r>
        <w:rPr>
          <w:bCs/>
          <w:i w:val="0"/>
          <w:iCs w:val="0"/>
          <w:lang w:val="zh-CN" w:eastAsia="zh-CN"/>
        </w:rPr>
        <w:instrText xml:space="preserve"> HYPERLINK \l _Toc18625 </w:instrText>
      </w:r>
      <w:r>
        <w:rPr>
          <w:bCs/>
          <w:i w:val="0"/>
          <w:iCs w:val="0"/>
          <w:lang w:val="zh-CN" w:eastAsia="zh-CN"/>
        </w:rPr>
        <w:fldChar w:fldCharType="separate"/>
      </w:r>
      <w:r>
        <w:rPr>
          <w:i w:val="0"/>
          <w:iCs w:val="0"/>
        </w:rPr>
        <w:t xml:space="preserve">1.1 </w:t>
      </w:r>
      <w:r>
        <w:rPr>
          <w:rFonts w:hint="eastAsia"/>
          <w:i w:val="0"/>
          <w:iCs w:val="0"/>
          <w:lang w:eastAsia="zh-CN"/>
        </w:rPr>
        <w:t>目的</w:t>
      </w:r>
      <w:r>
        <w:tab/>
      </w:r>
      <w:r>
        <w:fldChar w:fldCharType="begin"/>
      </w:r>
      <w:r>
        <w:instrText xml:space="preserve"> PAGEREF _Toc18625 </w:instrText>
      </w:r>
      <w:r>
        <w:fldChar w:fldCharType="separate"/>
      </w:r>
      <w:r>
        <w:t>3</w:t>
      </w:r>
      <w:r>
        <w:fldChar w:fldCharType="end"/>
      </w:r>
      <w:r>
        <w:rPr>
          <w:bCs/>
          <w:i w:val="0"/>
          <w:iCs w:val="0"/>
          <w:lang w:val="zh-CN" w:eastAsia="zh-CN"/>
        </w:rPr>
        <w:fldChar w:fldCharType="end"/>
      </w:r>
    </w:p>
    <w:p>
      <w:pPr>
        <w:pStyle w:val="26"/>
        <w:tabs>
          <w:tab w:val="right" w:leader="dot" w:pos="9360"/>
        </w:tabs>
      </w:pPr>
      <w:r>
        <w:rPr>
          <w:bCs/>
          <w:i w:val="0"/>
          <w:iCs w:val="0"/>
          <w:lang w:val="zh-CN" w:eastAsia="zh-CN"/>
        </w:rPr>
        <w:fldChar w:fldCharType="begin"/>
      </w:r>
      <w:r>
        <w:rPr>
          <w:bCs/>
          <w:i w:val="0"/>
          <w:iCs w:val="0"/>
          <w:lang w:val="zh-CN" w:eastAsia="zh-CN"/>
        </w:rPr>
        <w:instrText xml:space="preserve"> HYPERLINK \l _Toc7188 </w:instrText>
      </w:r>
      <w:r>
        <w:rPr>
          <w:bCs/>
          <w:i w:val="0"/>
          <w:iCs w:val="0"/>
          <w:lang w:val="zh-CN" w:eastAsia="zh-CN"/>
        </w:rPr>
        <w:fldChar w:fldCharType="separate"/>
      </w:r>
      <w:r>
        <w:rPr>
          <w:i w:val="0"/>
          <w:iCs w:val="0"/>
        </w:rPr>
        <w:t xml:space="preserve">1.2 </w:t>
      </w:r>
      <w:r>
        <w:rPr>
          <w:rFonts w:hint="eastAsia"/>
          <w:i w:val="0"/>
          <w:iCs w:val="0"/>
          <w:lang w:eastAsia="zh-CN"/>
        </w:rPr>
        <w:t>范围</w:t>
      </w:r>
      <w:r>
        <w:tab/>
      </w:r>
      <w:r>
        <w:fldChar w:fldCharType="begin"/>
      </w:r>
      <w:r>
        <w:instrText xml:space="preserve"> PAGEREF _Toc7188 </w:instrText>
      </w:r>
      <w:r>
        <w:fldChar w:fldCharType="separate"/>
      </w:r>
      <w:r>
        <w:t>3</w:t>
      </w:r>
      <w:r>
        <w:fldChar w:fldCharType="end"/>
      </w:r>
      <w:r>
        <w:rPr>
          <w:bCs/>
          <w:i w:val="0"/>
          <w:iCs w:val="0"/>
          <w:lang w:val="zh-CN" w:eastAsia="zh-CN"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bCs/>
          <w:i w:val="0"/>
          <w:iCs w:val="0"/>
          <w:lang w:val="zh-CN" w:eastAsia="zh-CN"/>
        </w:rPr>
        <w:fldChar w:fldCharType="begin"/>
      </w:r>
      <w:r>
        <w:rPr>
          <w:bCs/>
          <w:i w:val="0"/>
          <w:iCs w:val="0"/>
          <w:lang w:val="zh-CN" w:eastAsia="zh-CN"/>
        </w:rPr>
        <w:instrText xml:space="preserve"> HYPERLINK \l _Toc6873 </w:instrText>
      </w:r>
      <w:r>
        <w:rPr>
          <w:bCs/>
          <w:i w:val="0"/>
          <w:iCs w:val="0"/>
          <w:lang w:val="zh-CN" w:eastAsia="zh-CN"/>
        </w:rPr>
        <w:fldChar w:fldCharType="separate"/>
      </w:r>
      <w:r>
        <w:rPr>
          <w:i w:val="0"/>
          <w:iCs w:val="0"/>
          <w:lang w:eastAsia="zh-CN"/>
        </w:rPr>
        <w:t xml:space="preserve">2. </w:t>
      </w:r>
      <w:r>
        <w:rPr>
          <w:rFonts w:hint="eastAsia"/>
          <w:i w:val="0"/>
          <w:iCs w:val="0"/>
          <w:lang w:val="en-US" w:eastAsia="zh-CN"/>
        </w:rPr>
        <w:t>环境</w:t>
      </w:r>
      <w:r>
        <w:tab/>
      </w:r>
      <w:r>
        <w:fldChar w:fldCharType="begin"/>
      </w:r>
      <w:r>
        <w:instrText xml:space="preserve"> PAGEREF _Toc6873 </w:instrText>
      </w:r>
      <w:r>
        <w:fldChar w:fldCharType="separate"/>
      </w:r>
      <w:r>
        <w:t>3</w:t>
      </w:r>
      <w:r>
        <w:fldChar w:fldCharType="end"/>
      </w:r>
      <w:r>
        <w:rPr>
          <w:bCs/>
          <w:i w:val="0"/>
          <w:iCs w:val="0"/>
          <w:lang w:val="zh-CN" w:eastAsia="zh-CN"/>
        </w:rPr>
        <w:fldChar w:fldCharType="end"/>
      </w:r>
    </w:p>
    <w:p>
      <w:pPr>
        <w:pStyle w:val="26"/>
        <w:tabs>
          <w:tab w:val="right" w:leader="dot" w:pos="9360"/>
        </w:tabs>
      </w:pPr>
      <w:r>
        <w:rPr>
          <w:bCs/>
          <w:i w:val="0"/>
          <w:iCs w:val="0"/>
          <w:lang w:val="zh-CN" w:eastAsia="zh-CN"/>
        </w:rPr>
        <w:fldChar w:fldCharType="begin"/>
      </w:r>
      <w:r>
        <w:rPr>
          <w:bCs/>
          <w:i w:val="0"/>
          <w:iCs w:val="0"/>
          <w:lang w:val="zh-CN" w:eastAsia="zh-CN"/>
        </w:rPr>
        <w:instrText xml:space="preserve"> HYPERLINK \l _Toc4670 </w:instrText>
      </w:r>
      <w:r>
        <w:rPr>
          <w:bCs/>
          <w:i w:val="0"/>
          <w:iCs w:val="0"/>
          <w:lang w:val="zh-CN" w:eastAsia="zh-CN"/>
        </w:rPr>
        <w:fldChar w:fldCharType="separate"/>
      </w:r>
      <w:r>
        <w:rPr>
          <w:i w:val="0"/>
          <w:iCs w:val="0"/>
          <w:lang w:eastAsia="zh-CN"/>
        </w:rPr>
        <w:t xml:space="preserve">2.1 </w:t>
      </w:r>
      <w:r>
        <w:rPr>
          <w:rFonts w:hint="eastAsia"/>
          <w:i w:val="0"/>
          <w:iCs w:val="0"/>
          <w:lang w:val="en-US" w:eastAsia="zh-CN"/>
        </w:rPr>
        <w:t>编译环境</w:t>
      </w:r>
      <w:r>
        <w:tab/>
      </w:r>
      <w:r>
        <w:fldChar w:fldCharType="begin"/>
      </w:r>
      <w:r>
        <w:instrText xml:space="preserve"> PAGEREF _Toc4670 </w:instrText>
      </w:r>
      <w:r>
        <w:fldChar w:fldCharType="separate"/>
      </w:r>
      <w:r>
        <w:t>3</w:t>
      </w:r>
      <w:r>
        <w:fldChar w:fldCharType="end"/>
      </w:r>
      <w:r>
        <w:rPr>
          <w:bCs/>
          <w:i w:val="0"/>
          <w:iCs w:val="0"/>
          <w:lang w:val="zh-CN" w:eastAsia="zh-CN"/>
        </w:rPr>
        <w:fldChar w:fldCharType="end"/>
      </w:r>
    </w:p>
    <w:p>
      <w:pPr>
        <w:pStyle w:val="26"/>
        <w:tabs>
          <w:tab w:val="right" w:leader="dot" w:pos="9360"/>
        </w:tabs>
      </w:pPr>
      <w:r>
        <w:rPr>
          <w:bCs/>
          <w:i w:val="0"/>
          <w:iCs w:val="0"/>
          <w:lang w:val="zh-CN" w:eastAsia="zh-CN"/>
        </w:rPr>
        <w:fldChar w:fldCharType="begin"/>
      </w:r>
      <w:r>
        <w:rPr>
          <w:bCs/>
          <w:i w:val="0"/>
          <w:iCs w:val="0"/>
          <w:lang w:val="zh-CN" w:eastAsia="zh-CN"/>
        </w:rPr>
        <w:instrText xml:space="preserve"> HYPERLINK \l _Toc30499 </w:instrText>
      </w:r>
      <w:r>
        <w:rPr>
          <w:bCs/>
          <w:i w:val="0"/>
          <w:iCs w:val="0"/>
          <w:lang w:val="zh-CN" w:eastAsia="zh-CN"/>
        </w:rPr>
        <w:fldChar w:fldCharType="separate"/>
      </w:r>
      <w:r>
        <w:rPr>
          <w:i w:val="0"/>
          <w:iCs w:val="0"/>
          <w:lang w:eastAsia="zh-CN"/>
        </w:rPr>
        <w:t xml:space="preserve">2.2 </w:t>
      </w:r>
      <w:r>
        <w:rPr>
          <w:rFonts w:hint="eastAsia"/>
          <w:i w:val="0"/>
          <w:iCs w:val="0"/>
          <w:lang w:val="en-US" w:eastAsia="zh-CN"/>
        </w:rPr>
        <w:t>运行环境</w:t>
      </w:r>
      <w:r>
        <w:tab/>
      </w:r>
      <w:r>
        <w:fldChar w:fldCharType="begin"/>
      </w:r>
      <w:r>
        <w:instrText xml:space="preserve"> PAGEREF _Toc30499 </w:instrText>
      </w:r>
      <w:r>
        <w:fldChar w:fldCharType="separate"/>
      </w:r>
      <w:r>
        <w:t>3</w:t>
      </w:r>
      <w:r>
        <w:fldChar w:fldCharType="end"/>
      </w:r>
      <w:r>
        <w:rPr>
          <w:bCs/>
          <w:i w:val="0"/>
          <w:iCs w:val="0"/>
          <w:lang w:val="zh-CN" w:eastAsia="zh-CN"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bCs/>
          <w:i w:val="0"/>
          <w:iCs w:val="0"/>
          <w:lang w:val="zh-CN" w:eastAsia="zh-CN"/>
        </w:rPr>
        <w:fldChar w:fldCharType="begin"/>
      </w:r>
      <w:r>
        <w:rPr>
          <w:bCs/>
          <w:i w:val="0"/>
          <w:iCs w:val="0"/>
          <w:lang w:val="zh-CN" w:eastAsia="zh-CN"/>
        </w:rPr>
        <w:instrText xml:space="preserve"> HYPERLINK \l _Toc13478 </w:instrText>
      </w:r>
      <w:r>
        <w:rPr>
          <w:bCs/>
          <w:i w:val="0"/>
          <w:iCs w:val="0"/>
          <w:lang w:val="zh-CN" w:eastAsia="zh-CN"/>
        </w:rPr>
        <w:fldChar w:fldCharType="separate"/>
      </w:r>
      <w:r>
        <w:rPr>
          <w:i w:val="0"/>
          <w:iCs w:val="0"/>
          <w:lang w:eastAsia="zh-CN"/>
        </w:rPr>
        <w:t xml:space="preserve">3. </w:t>
      </w:r>
      <w:r>
        <w:rPr>
          <w:rFonts w:hint="eastAsia"/>
          <w:i w:val="0"/>
          <w:iCs w:val="0"/>
          <w:lang w:val="en-US" w:eastAsia="zh-CN"/>
        </w:rPr>
        <w:t>命名规范</w:t>
      </w:r>
      <w:r>
        <w:tab/>
      </w:r>
      <w:r>
        <w:fldChar w:fldCharType="begin"/>
      </w:r>
      <w:r>
        <w:instrText xml:space="preserve"> PAGEREF _Toc13478 </w:instrText>
      </w:r>
      <w:r>
        <w:fldChar w:fldCharType="separate"/>
      </w:r>
      <w:r>
        <w:t>3</w:t>
      </w:r>
      <w:r>
        <w:fldChar w:fldCharType="end"/>
      </w:r>
      <w:r>
        <w:rPr>
          <w:bCs/>
          <w:i w:val="0"/>
          <w:iCs w:val="0"/>
          <w:lang w:val="zh-CN" w:eastAsia="zh-CN"/>
        </w:rPr>
        <w:fldChar w:fldCharType="end"/>
      </w:r>
    </w:p>
    <w:p>
      <w:pPr>
        <w:pStyle w:val="26"/>
        <w:tabs>
          <w:tab w:val="right" w:leader="dot" w:pos="9360"/>
        </w:tabs>
      </w:pPr>
      <w:r>
        <w:rPr>
          <w:bCs/>
          <w:i w:val="0"/>
          <w:iCs w:val="0"/>
          <w:lang w:val="zh-CN" w:eastAsia="zh-CN"/>
        </w:rPr>
        <w:fldChar w:fldCharType="begin"/>
      </w:r>
      <w:r>
        <w:rPr>
          <w:bCs/>
          <w:i w:val="0"/>
          <w:iCs w:val="0"/>
          <w:lang w:val="zh-CN" w:eastAsia="zh-CN"/>
        </w:rPr>
        <w:instrText xml:space="preserve"> HYPERLINK \l _Toc3895 </w:instrText>
      </w:r>
      <w:r>
        <w:rPr>
          <w:bCs/>
          <w:i w:val="0"/>
          <w:iCs w:val="0"/>
          <w:lang w:val="zh-CN" w:eastAsia="zh-CN"/>
        </w:rPr>
        <w:fldChar w:fldCharType="separate"/>
      </w:r>
      <w:r>
        <w:rPr>
          <w:i w:val="0"/>
          <w:iCs w:val="0"/>
          <w:lang w:eastAsia="zh-CN"/>
        </w:rPr>
        <w:t xml:space="preserve">3.1 </w:t>
      </w:r>
      <w:r>
        <w:rPr>
          <w:rFonts w:hint="eastAsia"/>
          <w:i w:val="0"/>
          <w:iCs w:val="0"/>
          <w:lang w:val="en-US" w:eastAsia="zh-CN"/>
        </w:rPr>
        <w:t>项目名</w:t>
      </w:r>
      <w:r>
        <w:tab/>
      </w:r>
      <w:r>
        <w:fldChar w:fldCharType="begin"/>
      </w:r>
      <w:r>
        <w:instrText xml:space="preserve"> PAGEREF _Toc3895 </w:instrText>
      </w:r>
      <w:r>
        <w:fldChar w:fldCharType="separate"/>
      </w:r>
      <w:r>
        <w:t>3</w:t>
      </w:r>
      <w:r>
        <w:fldChar w:fldCharType="end"/>
      </w:r>
      <w:r>
        <w:rPr>
          <w:bCs/>
          <w:i w:val="0"/>
          <w:iCs w:val="0"/>
          <w:lang w:val="zh-CN" w:eastAsia="zh-CN"/>
        </w:rPr>
        <w:fldChar w:fldCharType="end"/>
      </w:r>
    </w:p>
    <w:p>
      <w:pPr>
        <w:pStyle w:val="26"/>
        <w:tabs>
          <w:tab w:val="right" w:leader="dot" w:pos="9360"/>
        </w:tabs>
      </w:pPr>
      <w:r>
        <w:rPr>
          <w:bCs/>
          <w:i w:val="0"/>
          <w:iCs w:val="0"/>
          <w:lang w:val="zh-CN" w:eastAsia="zh-CN"/>
        </w:rPr>
        <w:fldChar w:fldCharType="begin"/>
      </w:r>
      <w:r>
        <w:rPr>
          <w:bCs/>
          <w:i w:val="0"/>
          <w:iCs w:val="0"/>
          <w:lang w:val="zh-CN" w:eastAsia="zh-CN"/>
        </w:rPr>
        <w:instrText xml:space="preserve"> HYPERLINK \l _Toc32550 </w:instrText>
      </w:r>
      <w:r>
        <w:rPr>
          <w:bCs/>
          <w:i w:val="0"/>
          <w:iCs w:val="0"/>
          <w:lang w:val="zh-CN" w:eastAsia="zh-CN"/>
        </w:rPr>
        <w:fldChar w:fldCharType="separate"/>
      </w:r>
      <w:r>
        <w:rPr>
          <w:i w:val="0"/>
          <w:iCs w:val="0"/>
          <w:lang w:eastAsia="zh-CN"/>
        </w:rPr>
        <w:t xml:space="preserve">3.2 </w:t>
      </w:r>
      <w:r>
        <w:rPr>
          <w:rFonts w:hint="eastAsia"/>
          <w:i w:val="0"/>
          <w:iCs w:val="0"/>
          <w:lang w:val="en-US" w:eastAsia="zh-CN"/>
        </w:rPr>
        <w:t>包名</w:t>
      </w:r>
      <w:r>
        <w:tab/>
      </w:r>
      <w:r>
        <w:fldChar w:fldCharType="begin"/>
      </w:r>
      <w:r>
        <w:instrText xml:space="preserve"> PAGEREF _Toc32550 </w:instrText>
      </w:r>
      <w:r>
        <w:fldChar w:fldCharType="separate"/>
      </w:r>
      <w:r>
        <w:t>3</w:t>
      </w:r>
      <w:r>
        <w:fldChar w:fldCharType="end"/>
      </w:r>
      <w:r>
        <w:rPr>
          <w:bCs/>
          <w:i w:val="0"/>
          <w:iCs w:val="0"/>
          <w:lang w:val="zh-CN" w:eastAsia="zh-CN"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bCs/>
          <w:i w:val="0"/>
          <w:iCs w:val="0"/>
          <w:lang w:val="zh-CN" w:eastAsia="zh-CN"/>
        </w:rPr>
        <w:fldChar w:fldCharType="begin"/>
      </w:r>
      <w:r>
        <w:rPr>
          <w:bCs/>
          <w:i w:val="0"/>
          <w:iCs w:val="0"/>
          <w:lang w:val="zh-CN" w:eastAsia="zh-CN"/>
        </w:rPr>
        <w:instrText xml:space="preserve"> HYPERLINK \l _Toc17823 </w:instrText>
      </w:r>
      <w:r>
        <w:rPr>
          <w:bCs/>
          <w:i w:val="0"/>
          <w:iCs w:val="0"/>
          <w:lang w:val="zh-CN" w:eastAsia="zh-CN"/>
        </w:rPr>
        <w:fldChar w:fldCharType="separate"/>
      </w:r>
      <w:r>
        <w:rPr>
          <w:lang w:eastAsia="zh-CN"/>
        </w:rPr>
        <w:t xml:space="preserve">4. </w:t>
      </w:r>
      <w:r>
        <w:rPr>
          <w:rFonts w:hint="eastAsia"/>
          <w:lang w:val="en-US" w:eastAsia="zh-CN"/>
        </w:rPr>
        <w:t>初始化测试助手库</w:t>
      </w:r>
      <w:r>
        <w:tab/>
      </w:r>
      <w:r>
        <w:fldChar w:fldCharType="begin"/>
      </w:r>
      <w:r>
        <w:instrText xml:space="preserve"> PAGEREF _Toc17823 </w:instrText>
      </w:r>
      <w:r>
        <w:fldChar w:fldCharType="separate"/>
      </w:r>
      <w:r>
        <w:t>4</w:t>
      </w:r>
      <w:r>
        <w:fldChar w:fldCharType="end"/>
      </w:r>
      <w:r>
        <w:rPr>
          <w:bCs/>
          <w:i w:val="0"/>
          <w:iCs w:val="0"/>
          <w:lang w:val="zh-CN" w:eastAsia="zh-CN"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bCs/>
          <w:i w:val="0"/>
          <w:iCs w:val="0"/>
          <w:lang w:val="zh-CN" w:eastAsia="zh-CN"/>
        </w:rPr>
        <w:fldChar w:fldCharType="begin"/>
      </w:r>
      <w:r>
        <w:rPr>
          <w:bCs/>
          <w:i w:val="0"/>
          <w:iCs w:val="0"/>
          <w:lang w:val="zh-CN" w:eastAsia="zh-CN"/>
        </w:rPr>
        <w:instrText xml:space="preserve"> HYPERLINK \l _Toc12244 </w:instrText>
      </w:r>
      <w:r>
        <w:rPr>
          <w:bCs/>
          <w:i w:val="0"/>
          <w:iCs w:val="0"/>
          <w:lang w:val="zh-CN" w:eastAsia="zh-CN"/>
        </w:rPr>
        <w:fldChar w:fldCharType="separate"/>
      </w:r>
      <w:r>
        <w:rPr>
          <w:lang w:eastAsia="zh-CN"/>
        </w:rPr>
        <w:t xml:space="preserve">5. </w:t>
      </w:r>
      <w:r>
        <w:rPr>
          <w:rFonts w:hint="eastAsia"/>
          <w:i w:val="0"/>
          <w:iCs w:val="0"/>
          <w:lang w:val="en-US" w:eastAsia="zh-CN"/>
        </w:rPr>
        <w:t>打开测试面板</w:t>
      </w:r>
      <w:r>
        <w:tab/>
      </w:r>
      <w:r>
        <w:fldChar w:fldCharType="begin"/>
      </w:r>
      <w:r>
        <w:instrText xml:space="preserve"> PAGEREF _Toc12244 </w:instrText>
      </w:r>
      <w:r>
        <w:fldChar w:fldCharType="separate"/>
      </w:r>
      <w:r>
        <w:t>4</w:t>
      </w:r>
      <w:r>
        <w:fldChar w:fldCharType="end"/>
      </w:r>
      <w:r>
        <w:rPr>
          <w:bCs/>
          <w:i w:val="0"/>
          <w:iCs w:val="0"/>
          <w:lang w:val="zh-CN" w:eastAsia="zh-CN"/>
        </w:rPr>
        <w:fldChar w:fldCharType="end"/>
      </w:r>
    </w:p>
    <w:p>
      <w:pPr>
        <w:pStyle w:val="26"/>
        <w:tabs>
          <w:tab w:val="right" w:leader="dot" w:pos="9360"/>
        </w:tabs>
      </w:pPr>
      <w:r>
        <w:rPr>
          <w:bCs/>
          <w:i w:val="0"/>
          <w:iCs w:val="0"/>
          <w:lang w:val="zh-CN" w:eastAsia="zh-CN"/>
        </w:rPr>
        <w:fldChar w:fldCharType="begin"/>
      </w:r>
      <w:r>
        <w:rPr>
          <w:bCs/>
          <w:i w:val="0"/>
          <w:iCs w:val="0"/>
          <w:lang w:val="zh-CN" w:eastAsia="zh-CN"/>
        </w:rPr>
        <w:instrText xml:space="preserve"> HYPERLINK \l _Toc30471 </w:instrText>
      </w:r>
      <w:r>
        <w:rPr>
          <w:bCs/>
          <w:i w:val="0"/>
          <w:iCs w:val="0"/>
          <w:lang w:val="zh-CN" w:eastAsia="zh-CN"/>
        </w:rPr>
        <w:fldChar w:fldCharType="separate"/>
      </w:r>
      <w:r>
        <w:rPr>
          <w:i w:val="0"/>
          <w:iCs w:val="0"/>
          <w:lang w:eastAsia="zh-CN"/>
        </w:rPr>
        <w:t xml:space="preserve">5.1 </w:t>
      </w:r>
      <w:r>
        <w:rPr>
          <w:rFonts w:hint="eastAsia"/>
          <w:i w:val="0"/>
          <w:iCs w:val="0"/>
          <w:lang w:val="en-US" w:eastAsia="zh-CN"/>
        </w:rPr>
        <w:t>使用广播开启</w:t>
      </w:r>
      <w:r>
        <w:tab/>
      </w:r>
      <w:r>
        <w:fldChar w:fldCharType="begin"/>
      </w:r>
      <w:r>
        <w:instrText xml:space="preserve"> PAGEREF _Toc30471 </w:instrText>
      </w:r>
      <w:r>
        <w:fldChar w:fldCharType="separate"/>
      </w:r>
      <w:r>
        <w:t>4</w:t>
      </w:r>
      <w:r>
        <w:fldChar w:fldCharType="end"/>
      </w:r>
      <w:r>
        <w:rPr>
          <w:bCs/>
          <w:i w:val="0"/>
          <w:iCs w:val="0"/>
          <w:lang w:val="zh-CN" w:eastAsia="zh-CN"/>
        </w:rPr>
        <w:fldChar w:fldCharType="end"/>
      </w:r>
    </w:p>
    <w:p>
      <w:pPr>
        <w:pStyle w:val="26"/>
        <w:tabs>
          <w:tab w:val="right" w:leader="dot" w:pos="9360"/>
        </w:tabs>
      </w:pPr>
      <w:r>
        <w:rPr>
          <w:bCs/>
          <w:i w:val="0"/>
          <w:iCs w:val="0"/>
          <w:lang w:val="zh-CN" w:eastAsia="zh-CN"/>
        </w:rPr>
        <w:fldChar w:fldCharType="begin"/>
      </w:r>
      <w:r>
        <w:rPr>
          <w:bCs/>
          <w:i w:val="0"/>
          <w:iCs w:val="0"/>
          <w:lang w:val="zh-CN" w:eastAsia="zh-CN"/>
        </w:rPr>
        <w:instrText xml:space="preserve"> HYPERLINK \l _Toc5101 </w:instrText>
      </w:r>
      <w:r>
        <w:rPr>
          <w:bCs/>
          <w:i w:val="0"/>
          <w:iCs w:val="0"/>
          <w:lang w:val="zh-CN" w:eastAsia="zh-CN"/>
        </w:rPr>
        <w:fldChar w:fldCharType="separate"/>
      </w:r>
      <w:r>
        <w:rPr>
          <w:lang w:eastAsia="zh-CN"/>
        </w:rPr>
        <w:t xml:space="preserve">5.2 </w:t>
      </w:r>
      <w:r>
        <w:rPr>
          <w:rFonts w:hint="eastAsia"/>
          <w:i w:val="0"/>
          <w:iCs w:val="0"/>
          <w:lang w:val="en-US" w:eastAsia="zh-CN"/>
        </w:rPr>
        <w:t>应用中打开</w:t>
      </w:r>
      <w:r>
        <w:tab/>
      </w:r>
      <w:r>
        <w:fldChar w:fldCharType="begin"/>
      </w:r>
      <w:r>
        <w:instrText xml:space="preserve"> PAGEREF _Toc5101 </w:instrText>
      </w:r>
      <w:r>
        <w:fldChar w:fldCharType="separate"/>
      </w:r>
      <w:r>
        <w:t>5</w:t>
      </w:r>
      <w:r>
        <w:fldChar w:fldCharType="end"/>
      </w:r>
      <w:r>
        <w:rPr>
          <w:bCs/>
          <w:i w:val="0"/>
          <w:iCs w:val="0"/>
          <w:lang w:val="zh-CN" w:eastAsia="zh-CN"/>
        </w:rPr>
        <w:fldChar w:fldCharType="end"/>
      </w:r>
    </w:p>
    <w:p>
      <w:pPr>
        <w:pStyle w:val="21"/>
        <w:tabs>
          <w:tab w:val="right" w:leader="dot" w:pos="9360"/>
        </w:tabs>
      </w:pPr>
      <w:r>
        <w:rPr>
          <w:bCs/>
          <w:i w:val="0"/>
          <w:iCs w:val="0"/>
          <w:lang w:val="zh-CN" w:eastAsia="zh-CN"/>
        </w:rPr>
        <w:fldChar w:fldCharType="begin"/>
      </w:r>
      <w:r>
        <w:rPr>
          <w:bCs/>
          <w:i w:val="0"/>
          <w:iCs w:val="0"/>
          <w:lang w:val="zh-CN" w:eastAsia="zh-CN"/>
        </w:rPr>
        <w:instrText xml:space="preserve"> HYPERLINK \l _Toc6637 </w:instrText>
      </w:r>
      <w:r>
        <w:rPr>
          <w:bCs/>
          <w:i w:val="0"/>
          <w:iCs w:val="0"/>
          <w:lang w:val="zh-CN" w:eastAsia="zh-CN"/>
        </w:rPr>
        <w:fldChar w:fldCharType="separate"/>
      </w:r>
      <w:r>
        <w:rPr>
          <w:i w:val="0"/>
          <w:iCs w:val="0"/>
          <w:lang w:eastAsia="zh-CN"/>
        </w:rPr>
        <w:t xml:space="preserve">6. </w:t>
      </w:r>
      <w:r>
        <w:rPr>
          <w:rFonts w:hint="eastAsia"/>
          <w:i w:val="0"/>
          <w:iCs w:val="0"/>
          <w:lang w:val="en-US" w:eastAsia="zh-CN"/>
        </w:rPr>
        <w:t>测试面板详解</w:t>
      </w:r>
      <w:r>
        <w:tab/>
      </w:r>
      <w:r>
        <w:fldChar w:fldCharType="begin"/>
      </w:r>
      <w:r>
        <w:instrText xml:space="preserve"> PAGEREF _Toc6637 </w:instrText>
      </w:r>
      <w:r>
        <w:fldChar w:fldCharType="separate"/>
      </w:r>
      <w:r>
        <w:t>5</w:t>
      </w:r>
      <w:r>
        <w:fldChar w:fldCharType="end"/>
      </w:r>
      <w:r>
        <w:rPr>
          <w:bCs/>
          <w:i w:val="0"/>
          <w:iCs w:val="0"/>
          <w:lang w:val="zh-CN" w:eastAsia="zh-CN"/>
        </w:rPr>
        <w:fldChar w:fldCharType="end"/>
      </w:r>
    </w:p>
    <w:p>
      <w:pPr>
        <w:pStyle w:val="26"/>
        <w:tabs>
          <w:tab w:val="right" w:leader="dot" w:pos="9360"/>
        </w:tabs>
      </w:pPr>
      <w:r>
        <w:rPr>
          <w:bCs/>
          <w:i w:val="0"/>
          <w:iCs w:val="0"/>
          <w:lang w:val="zh-CN" w:eastAsia="zh-CN"/>
        </w:rPr>
        <w:fldChar w:fldCharType="begin"/>
      </w:r>
      <w:r>
        <w:rPr>
          <w:bCs/>
          <w:i w:val="0"/>
          <w:iCs w:val="0"/>
          <w:lang w:val="zh-CN" w:eastAsia="zh-CN"/>
        </w:rPr>
        <w:instrText xml:space="preserve"> HYPERLINK \l _Toc5446 </w:instrText>
      </w:r>
      <w:r>
        <w:rPr>
          <w:bCs/>
          <w:i w:val="0"/>
          <w:iCs w:val="0"/>
          <w:lang w:val="zh-CN" w:eastAsia="zh-CN"/>
        </w:rPr>
        <w:fldChar w:fldCharType="separate"/>
      </w:r>
      <w:r>
        <w:rPr>
          <w:i w:val="0"/>
          <w:iCs w:val="0"/>
          <w:lang w:eastAsia="zh-CN"/>
        </w:rPr>
        <w:t xml:space="preserve">6.1 </w:t>
      </w:r>
      <w:r>
        <w:rPr>
          <w:rFonts w:hint="eastAsia"/>
          <w:i w:val="0"/>
          <w:iCs w:val="0"/>
          <w:lang w:val="en-US" w:eastAsia="zh-CN"/>
        </w:rPr>
        <w:t>查看应用版本信息</w:t>
      </w:r>
      <w:r>
        <w:tab/>
      </w:r>
      <w:r>
        <w:fldChar w:fldCharType="begin"/>
      </w:r>
      <w:r>
        <w:instrText xml:space="preserve"> PAGEREF _Toc5446 </w:instrText>
      </w:r>
      <w:r>
        <w:fldChar w:fldCharType="separate"/>
      </w:r>
      <w:r>
        <w:t>5</w:t>
      </w:r>
      <w:r>
        <w:fldChar w:fldCharType="end"/>
      </w:r>
      <w:r>
        <w:rPr>
          <w:bCs/>
          <w:i w:val="0"/>
          <w:iCs w:val="0"/>
          <w:lang w:val="zh-CN" w:eastAsia="zh-CN"/>
        </w:rPr>
        <w:fldChar w:fldCharType="end"/>
      </w:r>
    </w:p>
    <w:p>
      <w:pPr>
        <w:outlineLvl w:val="9"/>
        <w:rPr>
          <w:bCs/>
          <w:i w:val="0"/>
          <w:iCs w:val="0"/>
          <w:lang w:val="zh-CN" w:eastAsia="zh-CN"/>
        </w:rPr>
      </w:pPr>
      <w:r>
        <w:rPr>
          <w:bCs/>
          <w:i w:val="0"/>
          <w:iCs w:val="0"/>
          <w:lang w:val="zh-CN" w:eastAsia="zh-CN"/>
        </w:rPr>
        <w:fldChar w:fldCharType="end"/>
      </w: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</w:p>
    <w:p>
      <w:pPr>
        <w:outlineLvl w:val="9"/>
        <w:rPr>
          <w:bCs/>
          <w:i w:val="0"/>
          <w:iCs w:val="0"/>
          <w:lang w:val="zh-CN" w:eastAsia="zh-CN"/>
        </w:rPr>
      </w:pPr>
      <w:bookmarkStart w:id="32" w:name="_GoBack"/>
      <w:bookmarkEnd w:id="32"/>
    </w:p>
    <w:p>
      <w:pPr>
        <w:pStyle w:val="2"/>
        <w:keepNext w:val="0"/>
        <w:rPr>
          <w:i w:val="0"/>
          <w:iCs w:val="0"/>
        </w:rPr>
      </w:pPr>
      <w:bookmarkStart w:id="0" w:name="_Toc505704532"/>
      <w:bookmarkStart w:id="1" w:name="_Toc6654"/>
      <w:bookmarkStart w:id="2" w:name="_Toc13676"/>
      <w:r>
        <w:rPr>
          <w:rFonts w:hint="eastAsia"/>
          <w:i w:val="0"/>
          <w:iCs w:val="0"/>
        </w:rPr>
        <w:t>简</w:t>
      </w:r>
      <w:r>
        <w:rPr>
          <w:rFonts w:hint="eastAsia"/>
          <w:i w:val="0"/>
          <w:iCs w:val="0"/>
          <w:lang w:eastAsia="zh-CN"/>
        </w:rPr>
        <w:t>介</w:t>
      </w:r>
      <w:bookmarkEnd w:id="0"/>
      <w:bookmarkEnd w:id="1"/>
      <w:bookmarkEnd w:id="2"/>
    </w:p>
    <w:p>
      <w:pPr>
        <w:pStyle w:val="3"/>
        <w:keepNext w:val="0"/>
        <w:rPr>
          <w:i w:val="0"/>
          <w:iCs w:val="0"/>
        </w:rPr>
      </w:pPr>
      <w:bookmarkStart w:id="3" w:name="_Toc505704533"/>
      <w:bookmarkStart w:id="4" w:name="_Toc27041"/>
      <w:bookmarkStart w:id="5" w:name="_Toc18625"/>
      <w:r>
        <w:rPr>
          <w:rFonts w:hint="eastAsia"/>
          <w:i w:val="0"/>
          <w:iCs w:val="0"/>
          <w:lang w:eastAsia="zh-CN"/>
        </w:rPr>
        <w:t>目的</w:t>
      </w:r>
      <w:bookmarkEnd w:id="3"/>
      <w:bookmarkEnd w:id="4"/>
      <w:bookmarkEnd w:id="5"/>
    </w:p>
    <w:p>
      <w:pPr>
        <w:pStyle w:val="14"/>
        <w:rPr>
          <w:rFonts w:hint="default"/>
          <w:i w:val="0"/>
          <w:iCs w:val="0"/>
          <w:lang w:val="en-US" w:eastAsia="zh-CN"/>
        </w:rPr>
      </w:pPr>
      <w:bookmarkStart w:id="6" w:name="_Toc456598588"/>
      <w:r>
        <w:rPr>
          <w:rFonts w:hint="eastAsia"/>
          <w:i w:val="0"/>
          <w:iCs w:val="0"/>
          <w:lang w:val="en-US" w:eastAsia="zh-CN"/>
        </w:rPr>
        <w:t>开发一个测试助手框架，Android应用开发人员可以集成此框架。这个框架可以帮助开发人员在测试时发现问题即使能分析、定位问题；测试人员使用测试面板提供的功能可以提高测试效率。</w:t>
      </w:r>
    </w:p>
    <w:p>
      <w:pPr>
        <w:pStyle w:val="14"/>
        <w:rPr>
          <w:rFonts w:hint="default"/>
          <w:i w:val="0"/>
          <w:iCs w:val="0"/>
          <w:lang w:val="en-US" w:eastAsia="zh-CN"/>
        </w:rPr>
      </w:pPr>
    </w:p>
    <w:bookmarkEnd w:id="6"/>
    <w:p>
      <w:pPr>
        <w:pStyle w:val="3"/>
        <w:keepNext w:val="0"/>
        <w:rPr>
          <w:i w:val="0"/>
          <w:iCs w:val="0"/>
        </w:rPr>
      </w:pPr>
      <w:bookmarkStart w:id="7" w:name="_Toc505704534"/>
      <w:bookmarkStart w:id="8" w:name="_Toc28370"/>
      <w:bookmarkStart w:id="9" w:name="_Toc7188"/>
      <w:r>
        <w:rPr>
          <w:rFonts w:hint="eastAsia"/>
          <w:i w:val="0"/>
          <w:iCs w:val="0"/>
          <w:lang w:eastAsia="zh-CN"/>
        </w:rPr>
        <w:t>范围</w:t>
      </w:r>
      <w:bookmarkEnd w:id="7"/>
      <w:bookmarkEnd w:id="8"/>
      <w:bookmarkEnd w:id="9"/>
    </w:p>
    <w:p>
      <w:pPr>
        <w:pStyle w:val="50"/>
        <w:rPr>
          <w:rFonts w:hint="eastAsia"/>
          <w:i w:val="0"/>
          <w:iCs w:val="0"/>
        </w:rPr>
      </w:pPr>
      <w:bookmarkStart w:id="10" w:name="_Toc456598589"/>
      <w:r>
        <w:rPr>
          <w:i w:val="0"/>
          <w:iCs w:val="0"/>
        </w:rPr>
        <w:t>此文档适用于</w:t>
      </w:r>
      <w:r>
        <w:rPr>
          <w:rFonts w:hint="eastAsia"/>
          <w:i w:val="0"/>
          <w:iCs w:val="0"/>
          <w:lang w:val="en-US" w:eastAsia="zh-CN"/>
        </w:rPr>
        <w:t>Android应用</w:t>
      </w:r>
      <w:r>
        <w:rPr>
          <w:rFonts w:hint="eastAsia"/>
          <w:i w:val="0"/>
          <w:iCs w:val="0"/>
        </w:rPr>
        <w:t>开发</w:t>
      </w:r>
      <w:r>
        <w:rPr>
          <w:i w:val="0"/>
          <w:iCs w:val="0"/>
        </w:rPr>
        <w:t>、</w:t>
      </w:r>
      <w:r>
        <w:rPr>
          <w:rFonts w:hint="eastAsia"/>
          <w:i w:val="0"/>
          <w:iCs w:val="0"/>
        </w:rPr>
        <w:t>测试</w:t>
      </w:r>
      <w:r>
        <w:rPr>
          <w:rFonts w:hint="eastAsia"/>
          <w:i w:val="0"/>
          <w:iCs w:val="0"/>
          <w:lang w:eastAsia="zh-CN"/>
        </w:rPr>
        <w:t>、</w:t>
      </w:r>
      <w:r>
        <w:rPr>
          <w:rFonts w:hint="eastAsia"/>
          <w:i w:val="0"/>
          <w:iCs w:val="0"/>
        </w:rPr>
        <w:t>维护人员。</w:t>
      </w:r>
      <w:bookmarkEnd w:id="10"/>
    </w:p>
    <w:p>
      <w:pPr>
        <w:pStyle w:val="14"/>
        <w:rPr>
          <w:i w:val="0"/>
          <w:iCs w:val="0"/>
          <w:lang w:eastAsia="zh-CN"/>
        </w:rPr>
      </w:pPr>
    </w:p>
    <w:p>
      <w:pPr>
        <w:pStyle w:val="2"/>
        <w:keepNext w:val="0"/>
        <w:rPr>
          <w:i w:val="0"/>
          <w:iCs w:val="0"/>
          <w:lang w:eastAsia="zh-CN"/>
        </w:rPr>
      </w:pPr>
      <w:bookmarkStart w:id="11" w:name="_Toc14836"/>
      <w:bookmarkStart w:id="12" w:name="_Toc6873"/>
      <w:r>
        <w:rPr>
          <w:rFonts w:hint="eastAsia"/>
          <w:i w:val="0"/>
          <w:iCs w:val="0"/>
          <w:lang w:val="en-US" w:eastAsia="zh-CN"/>
        </w:rPr>
        <w:t>环境</w:t>
      </w:r>
      <w:bookmarkEnd w:id="11"/>
      <w:bookmarkEnd w:id="12"/>
    </w:p>
    <w:p>
      <w:pPr>
        <w:pStyle w:val="3"/>
        <w:keepNext w:val="0"/>
        <w:rPr>
          <w:i w:val="0"/>
          <w:iCs w:val="0"/>
          <w:lang w:eastAsia="zh-CN"/>
        </w:rPr>
      </w:pPr>
      <w:bookmarkStart w:id="13" w:name="_Toc25574"/>
      <w:bookmarkStart w:id="14" w:name="_Toc4670"/>
      <w:r>
        <w:rPr>
          <w:rFonts w:hint="eastAsia"/>
          <w:i w:val="0"/>
          <w:iCs w:val="0"/>
          <w:lang w:val="en-US" w:eastAsia="zh-CN"/>
        </w:rPr>
        <w:t>编译环境</w:t>
      </w:r>
      <w:bookmarkEnd w:id="13"/>
      <w:bookmarkEnd w:id="14"/>
    </w:p>
    <w:tbl>
      <w:tblPr>
        <w:tblStyle w:val="32"/>
        <w:tblW w:w="885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2"/>
        <w:gridCol w:w="5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shd w:val="clear" w:color="auto" w:fill="auto"/>
          </w:tcPr>
          <w:p>
            <w:pPr>
              <w:rPr>
                <w:rFonts w:hint="default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编辑系统</w:t>
            </w:r>
          </w:p>
        </w:tc>
        <w:tc>
          <w:tcPr>
            <w:tcW w:w="5924" w:type="dxa"/>
            <w:shd w:val="clear" w:color="auto" w:fill="auto"/>
          </w:tcPr>
          <w:p>
            <w:pPr>
              <w:rPr>
                <w:rFonts w:hint="default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Windows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shd w:val="clear" w:color="auto" w:fill="auto"/>
          </w:tcPr>
          <w:p>
            <w:pPr>
              <w:rPr>
                <w:rFonts w:hint="default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IDE</w:t>
            </w:r>
          </w:p>
        </w:tc>
        <w:tc>
          <w:tcPr>
            <w:tcW w:w="5924" w:type="dxa"/>
            <w:shd w:val="clear" w:color="auto" w:fill="auto"/>
          </w:tcPr>
          <w:p>
            <w:pPr>
              <w:rPr>
                <w:rFonts w:hint="default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Android Studio 3.4.2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shd w:val="clear" w:color="auto" w:fill="auto"/>
          </w:tcPr>
          <w:p>
            <w:pPr>
              <w:rPr>
                <w:rFonts w:hint="default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编译系统</w:t>
            </w:r>
          </w:p>
        </w:tc>
        <w:tc>
          <w:tcPr>
            <w:tcW w:w="5924" w:type="dxa"/>
            <w:shd w:val="clear" w:color="auto" w:fill="auto"/>
          </w:tcPr>
          <w:p>
            <w:pPr>
              <w:rPr>
                <w:rFonts w:hint="default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Ubuntu 14.04.04</w:t>
            </w:r>
          </w:p>
        </w:tc>
      </w:tr>
    </w:tbl>
    <w:p>
      <w:pPr>
        <w:rPr>
          <w:i w:val="0"/>
          <w:iCs w:val="0"/>
          <w:lang w:eastAsia="zh-CN"/>
        </w:rPr>
      </w:pPr>
    </w:p>
    <w:p>
      <w:pPr>
        <w:pStyle w:val="3"/>
        <w:keepNext w:val="0"/>
        <w:rPr>
          <w:i w:val="0"/>
          <w:iCs w:val="0"/>
          <w:lang w:eastAsia="zh-CN"/>
        </w:rPr>
      </w:pPr>
      <w:bookmarkStart w:id="15" w:name="_Toc15825"/>
      <w:bookmarkStart w:id="16" w:name="_Toc30499"/>
      <w:r>
        <w:rPr>
          <w:rFonts w:hint="eastAsia"/>
          <w:i w:val="0"/>
          <w:iCs w:val="0"/>
          <w:lang w:val="en-US" w:eastAsia="zh-CN"/>
        </w:rPr>
        <w:t>运行环境</w:t>
      </w:r>
      <w:bookmarkEnd w:id="15"/>
      <w:bookmarkEnd w:id="16"/>
    </w:p>
    <w:tbl>
      <w:tblPr>
        <w:tblStyle w:val="32"/>
        <w:tblW w:w="885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2"/>
        <w:gridCol w:w="5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shd w:val="clear" w:color="auto" w:fill="auto"/>
          </w:tcPr>
          <w:p>
            <w:pPr>
              <w:rPr>
                <w:rFonts w:hint="default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兼容产品</w:t>
            </w:r>
          </w:p>
        </w:tc>
        <w:tc>
          <w:tcPr>
            <w:tcW w:w="5924" w:type="dxa"/>
            <w:shd w:val="clear" w:color="auto" w:fill="auto"/>
          </w:tcPr>
          <w:p>
            <w:pPr>
              <w:rPr>
                <w:rFonts w:hint="default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shd w:val="clear" w:color="auto" w:fill="auto"/>
          </w:tcPr>
          <w:p>
            <w:pPr>
              <w:rPr>
                <w:rFonts w:hint="default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兼容系统</w:t>
            </w:r>
          </w:p>
        </w:tc>
        <w:tc>
          <w:tcPr>
            <w:tcW w:w="5924" w:type="dxa"/>
            <w:shd w:val="clear" w:color="auto" w:fill="auto"/>
          </w:tcPr>
          <w:p>
            <w:pPr>
              <w:rPr>
                <w:rFonts w:hint="default" w:eastAsia="宋体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Android 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2" w:type="dxa"/>
            <w:shd w:val="clear" w:color="auto" w:fill="auto"/>
          </w:tcPr>
          <w:p>
            <w:pPr>
              <w:rPr>
                <w:rFonts w:hint="default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芯片</w:t>
            </w:r>
          </w:p>
        </w:tc>
        <w:tc>
          <w:tcPr>
            <w:tcW w:w="5924" w:type="dxa"/>
            <w:shd w:val="clear" w:color="auto" w:fill="auto"/>
          </w:tcPr>
          <w:p>
            <w:pPr>
              <w:rPr>
                <w:rFonts w:hint="default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MT8665</w:t>
            </w:r>
          </w:p>
        </w:tc>
      </w:tr>
    </w:tbl>
    <w:p>
      <w:pPr>
        <w:rPr>
          <w:i w:val="0"/>
          <w:iCs w:val="0"/>
        </w:rPr>
      </w:pPr>
    </w:p>
    <w:p>
      <w:pPr>
        <w:pStyle w:val="2"/>
        <w:keepNext w:val="0"/>
        <w:rPr>
          <w:i w:val="0"/>
          <w:iCs w:val="0"/>
          <w:lang w:eastAsia="zh-CN"/>
        </w:rPr>
      </w:pPr>
      <w:bookmarkStart w:id="17" w:name="_Toc5117"/>
      <w:bookmarkStart w:id="18" w:name="_Toc13478"/>
      <w:r>
        <w:rPr>
          <w:rFonts w:hint="eastAsia"/>
          <w:i w:val="0"/>
          <w:iCs w:val="0"/>
          <w:lang w:val="en-US" w:eastAsia="zh-CN"/>
        </w:rPr>
        <w:t>命名规范</w:t>
      </w:r>
      <w:bookmarkEnd w:id="17"/>
      <w:bookmarkEnd w:id="18"/>
    </w:p>
    <w:p>
      <w:pPr>
        <w:pStyle w:val="3"/>
        <w:keepNext w:val="0"/>
        <w:rPr>
          <w:i w:val="0"/>
          <w:iCs w:val="0"/>
          <w:lang w:eastAsia="zh-CN"/>
        </w:rPr>
      </w:pPr>
      <w:bookmarkStart w:id="19" w:name="_Toc25635"/>
      <w:bookmarkStart w:id="20" w:name="_Toc3895"/>
      <w:r>
        <w:rPr>
          <w:rFonts w:hint="eastAsia"/>
          <w:i w:val="0"/>
          <w:iCs w:val="0"/>
          <w:lang w:val="en-US" w:eastAsia="zh-CN"/>
        </w:rPr>
        <w:t>项目名</w:t>
      </w:r>
      <w:bookmarkEnd w:id="19"/>
      <w:bookmarkEnd w:id="20"/>
    </w:p>
    <w:p>
      <w:pPr>
        <w:pStyle w:val="4"/>
        <w:rPr>
          <w:rFonts w:hint="eastAsia"/>
          <w:i w:val="0"/>
          <w:iCs w:val="0"/>
          <w:lang w:eastAsia="zh-CN"/>
        </w:rPr>
      </w:pPr>
      <w:bookmarkStart w:id="21" w:name="_Toc16485"/>
      <w:r>
        <w:rPr>
          <w:rFonts w:hint="eastAsia"/>
          <w:i w:val="0"/>
          <w:iCs w:val="0"/>
          <w:lang w:val="en-US" w:eastAsia="zh-CN"/>
        </w:rPr>
        <w:t xml:space="preserve">中文名 </w:t>
      </w:r>
      <w:bookmarkEnd w:id="21"/>
      <w:r>
        <w:rPr>
          <w:rFonts w:hint="eastAsia"/>
          <w:i w:val="0"/>
          <w:iCs w:val="0"/>
          <w:lang w:val="en-US" w:eastAsia="zh-CN"/>
        </w:rPr>
        <w:t>测试助手</w:t>
      </w:r>
    </w:p>
    <w:p>
      <w:pPr>
        <w:pStyle w:val="4"/>
        <w:rPr>
          <w:rFonts w:hint="eastAsia"/>
          <w:i w:val="0"/>
          <w:iCs w:val="0"/>
          <w:lang w:eastAsia="zh-CN"/>
        </w:rPr>
      </w:pPr>
      <w:bookmarkStart w:id="22" w:name="_Toc14194"/>
      <w:r>
        <w:rPr>
          <w:rFonts w:hint="eastAsia"/>
          <w:i w:val="0"/>
          <w:iCs w:val="0"/>
          <w:lang w:val="en-US" w:eastAsia="zh-CN"/>
        </w:rPr>
        <w:t xml:space="preserve">英文名 </w:t>
      </w:r>
      <w:bookmarkEnd w:id="22"/>
      <w:r>
        <w:rPr>
          <w:rFonts w:hint="eastAsia"/>
          <w:i w:val="0"/>
          <w:iCs w:val="0"/>
          <w:lang w:val="en-US" w:eastAsia="zh-CN"/>
        </w:rPr>
        <w:t>TestAssistant</w:t>
      </w:r>
    </w:p>
    <w:p>
      <w:pPr>
        <w:pStyle w:val="3"/>
        <w:keepNext w:val="0"/>
        <w:numPr>
          <w:ilvl w:val="1"/>
          <w:numId w:val="0"/>
        </w:numPr>
        <w:outlineLvl w:val="9"/>
        <w:rPr>
          <w:i w:val="0"/>
          <w:iCs w:val="0"/>
          <w:lang w:eastAsia="zh-CN"/>
        </w:rPr>
      </w:pPr>
    </w:p>
    <w:p>
      <w:pPr>
        <w:pStyle w:val="3"/>
        <w:keepNext w:val="0"/>
        <w:rPr>
          <w:i w:val="0"/>
          <w:iCs w:val="0"/>
          <w:lang w:eastAsia="zh-CN"/>
        </w:rPr>
      </w:pPr>
      <w:bookmarkStart w:id="23" w:name="_Toc6396"/>
      <w:bookmarkStart w:id="24" w:name="_Toc32550"/>
      <w:r>
        <w:rPr>
          <w:rFonts w:hint="eastAsia"/>
          <w:i w:val="0"/>
          <w:iCs w:val="0"/>
          <w:lang w:val="en-US" w:eastAsia="zh-CN"/>
        </w:rPr>
        <w:t>包名</w:t>
      </w:r>
      <w:bookmarkEnd w:id="23"/>
      <w:bookmarkEnd w:id="24"/>
    </w:p>
    <w:p>
      <w:pPr>
        <w:pStyle w:val="4"/>
        <w:rPr>
          <w:i w:val="0"/>
          <w:iCs w:val="0"/>
          <w:lang w:eastAsia="zh-CN"/>
        </w:rPr>
      </w:pPr>
      <w:bookmarkStart w:id="25" w:name="_Toc8635"/>
      <w:r>
        <w:rPr>
          <w:rFonts w:hint="eastAsia" w:ascii="微软雅黑" w:hAnsi="微软雅黑" w:eastAsia="微软雅黑"/>
          <w:i w:val="0"/>
          <w:iCs w:val="0"/>
          <w:sz w:val="20"/>
        </w:rPr>
        <w:t>com.</w:t>
      </w:r>
      <w:r>
        <w:rPr>
          <w:rFonts w:hint="eastAsia" w:ascii="微软雅黑" w:hAnsi="微软雅黑" w:eastAsia="微软雅黑"/>
          <w:i w:val="0"/>
          <w:iCs w:val="0"/>
          <w:sz w:val="20"/>
          <w:lang w:val="en-US" w:eastAsia="zh-CN"/>
        </w:rPr>
        <w:t>jack</w:t>
      </w:r>
      <w:r>
        <w:rPr>
          <w:rFonts w:hint="eastAsia" w:ascii="微软雅黑" w:hAnsi="微软雅黑" w:eastAsia="微软雅黑"/>
          <w:i w:val="0"/>
          <w:iCs w:val="0"/>
          <w:sz w:val="20"/>
        </w:rPr>
        <w:t>.</w:t>
      </w:r>
      <w:bookmarkEnd w:id="25"/>
      <w:r>
        <w:rPr>
          <w:rFonts w:hint="eastAsia" w:ascii="微软雅黑" w:hAnsi="微软雅黑" w:eastAsia="微软雅黑"/>
          <w:i w:val="0"/>
          <w:iCs w:val="0"/>
          <w:sz w:val="20"/>
          <w:lang w:val="en-US" w:eastAsia="zh-CN"/>
        </w:rPr>
        <w:t>test.assistant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keepNext w:val="0"/>
        <w:rPr>
          <w:lang w:eastAsia="zh-CN"/>
        </w:rPr>
      </w:pPr>
      <w:bookmarkStart w:id="26" w:name="_Toc17823"/>
      <w:r>
        <w:rPr>
          <w:rFonts w:hint="eastAsia"/>
          <w:lang w:val="en-US" w:eastAsia="zh-CN"/>
        </w:rPr>
        <w:t>初始化测试助手库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1.在应用的Application#onCreate() 中调用TestAssistantManager.getInstance().init(this) ，示例如下：</w:t>
      </w:r>
    </w:p>
    <w:p>
      <w:pPr>
        <w:rPr>
          <w:rFonts w:hint="eastAsia"/>
          <w:lang w:val="en-US" w:eastAsia="zh-CN"/>
        </w:rPr>
      </w:pPr>
    </w:p>
    <w:p>
      <w:pPr>
        <w:pStyle w:val="2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Desc: 测试助手应用入口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Created by Jack on 2020/8/9 16:02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TestApplication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Application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.onCreate()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TestAssistantManager.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().init(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50" w:leftChars="0" w:firstLine="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在应用的AndroidManifest.xml中配置测试面板，示例如下：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</w:p>
    <w:p>
      <w:pPr>
        <w:pStyle w:val="2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&lt;application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:allowBackup=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".TestApplication"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:icon=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"@mipmap/ic_launcher"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:label=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"@string/app_name"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:supportsRtl=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"true"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shd w:val="clear" w:fill="2B2B2B"/>
        <w:ind w:left="452" w:hanging="440" w:hangingChars="200"/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</w:pPr>
      <w:r>
        <w:rPr>
          <w:rFonts w:hint="eastAsia" w:cs="宋体"/>
          <w:color w:val="E8BF6A"/>
          <w:sz w:val="22"/>
          <w:szCs w:val="22"/>
          <w:shd w:val="clear" w:fill="2B2B2B"/>
          <w:lang w:val="en-US" w:eastAsia="zh-CN"/>
        </w:rPr>
        <w:t xml:space="preserve">    ...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&lt;activity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"com.jack.test.assistant.activity.PanelActivity"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2"/>
          <w:szCs w:val="22"/>
          <w:shd w:val="clear" w:fill="2B2B2B"/>
        </w:rPr>
        <w:t>:launchMode=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"singleTask" 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/&gt;</w:t>
      </w:r>
    </w:p>
    <w:p>
      <w:pPr>
        <w:pStyle w:val="29"/>
        <w:keepNext w:val="0"/>
        <w:keepLines w:val="0"/>
        <w:widowControl/>
        <w:suppressLineNumbers w:val="0"/>
        <w:shd w:val="clear" w:fill="2B2B2B"/>
        <w:ind w:firstLine="440" w:firstLineChars="200"/>
        <w:rPr>
          <w:rFonts w:hint="eastAsia" w:cs="宋体"/>
          <w:color w:val="E8BF6A"/>
          <w:sz w:val="22"/>
          <w:szCs w:val="22"/>
          <w:shd w:val="clear" w:fill="2B2B2B"/>
          <w:lang w:val="en-US" w:eastAsia="zh-CN"/>
        </w:rPr>
      </w:pPr>
      <w:r>
        <w:rPr>
          <w:rFonts w:hint="eastAsia" w:cs="宋体"/>
          <w:color w:val="E8BF6A"/>
          <w:sz w:val="22"/>
          <w:szCs w:val="22"/>
          <w:shd w:val="clear" w:fill="2B2B2B"/>
          <w:lang w:val="en-US" w:eastAsia="zh-CN"/>
        </w:rPr>
        <w:t>...</w:t>
      </w:r>
    </w:p>
    <w:p>
      <w:pPr>
        <w:pStyle w:val="29"/>
        <w:keepNext w:val="0"/>
        <w:keepLines w:val="0"/>
        <w:widowControl/>
        <w:suppressLineNumbers w:val="0"/>
        <w:shd w:val="clear" w:fill="2B2B2B"/>
        <w:ind w:firstLine="440" w:firstLineChars="200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&lt;/application&gt;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  <w:lang w:val="en-US" w:eastAsia="zh-CN"/>
        </w:rPr>
      </w:pPr>
    </w:p>
    <w:p>
      <w:pPr>
        <w:pStyle w:val="2"/>
        <w:keepNext w:val="0"/>
        <w:rPr>
          <w:lang w:eastAsia="zh-CN"/>
        </w:rPr>
      </w:pPr>
      <w:bookmarkStart w:id="27" w:name="_Toc12244"/>
      <w:r>
        <w:rPr>
          <w:rFonts w:hint="eastAsia"/>
          <w:i w:val="0"/>
          <w:iCs w:val="0"/>
          <w:lang w:val="en-US" w:eastAsia="zh-CN"/>
        </w:rPr>
        <w:t>打开测试面板</w:t>
      </w:r>
      <w:bookmarkEnd w:id="27"/>
    </w:p>
    <w:p>
      <w:pPr>
        <w:pStyle w:val="3"/>
        <w:keepNext w:val="0"/>
        <w:rPr>
          <w:i w:val="0"/>
          <w:iCs w:val="0"/>
          <w:lang w:eastAsia="zh-CN"/>
        </w:rPr>
      </w:pPr>
      <w:bookmarkStart w:id="28" w:name="_Toc30471"/>
      <w:r>
        <w:rPr>
          <w:rFonts w:hint="eastAsia"/>
          <w:i w:val="0"/>
          <w:iCs w:val="0"/>
          <w:lang w:val="en-US" w:eastAsia="zh-CN"/>
        </w:rPr>
        <w:t>使用广播开启</w:t>
      </w:r>
      <w:bookmarkEnd w:id="28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Action: com.jack.test.assistant.action.open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2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Intent intent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Intent()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intent.setAction(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"com.jack.test.assistant.action.open"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sendBroadcast(intent)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pStyle w:val="3"/>
        <w:keepNext w:val="0"/>
        <w:rPr>
          <w:lang w:eastAsia="zh-CN"/>
        </w:rPr>
      </w:pPr>
      <w:bookmarkStart w:id="29" w:name="_Toc5101"/>
      <w:r>
        <w:rPr>
          <w:rFonts w:hint="eastAsia"/>
          <w:i w:val="0"/>
          <w:iCs w:val="0"/>
          <w:lang w:val="en-US" w:eastAsia="zh-CN"/>
        </w:rPr>
        <w:t>应用中打开</w:t>
      </w:r>
      <w:bookmarkEnd w:id="29"/>
    </w:p>
    <w:p>
      <w:pPr>
        <w:rPr>
          <w:lang w:eastAsia="zh-CN"/>
        </w:rPr>
      </w:pPr>
    </w:p>
    <w:p>
      <w:pPr>
        <w:pStyle w:val="2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Intent intent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Intent(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PanelActivity.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startActivity(intent)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rPr>
          <w:i w:val="0"/>
          <w:iCs w:val="0"/>
          <w:lang w:eastAsia="zh-CN"/>
        </w:rPr>
      </w:pPr>
    </w:p>
    <w:p>
      <w:pPr>
        <w:rPr>
          <w:i w:val="0"/>
          <w:iCs w:val="0"/>
          <w:lang w:eastAsia="zh-CN"/>
        </w:rPr>
      </w:pPr>
    </w:p>
    <w:p>
      <w:pPr>
        <w:pStyle w:val="2"/>
        <w:keepNext w:val="0"/>
        <w:rPr>
          <w:i w:val="0"/>
          <w:iCs w:val="0"/>
          <w:lang w:eastAsia="zh-CN"/>
        </w:rPr>
      </w:pPr>
      <w:bookmarkStart w:id="30" w:name="_Toc6637"/>
      <w:r>
        <w:rPr>
          <w:rFonts w:hint="eastAsia"/>
          <w:i w:val="0"/>
          <w:iCs w:val="0"/>
          <w:lang w:val="en-US" w:eastAsia="zh-CN"/>
        </w:rPr>
        <w:t>测试面板详解</w:t>
      </w:r>
      <w:bookmarkEnd w:id="30"/>
    </w:p>
    <w:p>
      <w:pPr>
        <w:pStyle w:val="3"/>
        <w:keepNext w:val="0"/>
        <w:rPr>
          <w:i w:val="0"/>
          <w:iCs w:val="0"/>
          <w:lang w:eastAsia="zh-CN"/>
        </w:rPr>
      </w:pPr>
      <w:bookmarkStart w:id="31" w:name="_Toc5446"/>
      <w:r>
        <w:rPr>
          <w:rFonts w:hint="eastAsia"/>
          <w:i w:val="0"/>
          <w:iCs w:val="0"/>
          <w:lang w:val="en-US" w:eastAsia="zh-CN"/>
        </w:rPr>
        <w:t>查看应用版本信息</w:t>
      </w:r>
      <w:bookmarkEnd w:id="31"/>
    </w:p>
    <w:p>
      <w:pPr>
        <w:rPr>
          <w:rFonts w:hint="eastAsia" w:ascii="微软雅黑" w:hAnsi="微软雅黑" w:eastAsia="微软雅黑"/>
          <w:i w:val="0"/>
          <w:iCs w:val="0"/>
          <w:sz w:val="20"/>
          <w:lang w:val="en-US" w:eastAsia="zh-CN"/>
        </w:rPr>
      </w:pPr>
    </w:p>
    <w:p>
      <w:pPr>
        <w:rPr>
          <w:rFonts w:hint="eastAsia" w:ascii="微软雅黑" w:hAnsi="微软雅黑" w:eastAsia="微软雅黑"/>
          <w:i w:val="0"/>
          <w:iCs w:val="0"/>
          <w:sz w:val="20"/>
          <w:lang w:val="en-US" w:eastAsia="zh-CN"/>
        </w:rPr>
      </w:pPr>
    </w:p>
    <w:p>
      <w:pPr>
        <w:rPr>
          <w:i w:val="0"/>
          <w:iCs w:val="0"/>
          <w:lang w:eastAsia="zh-CN"/>
        </w:rPr>
      </w:pPr>
    </w:p>
    <w:p>
      <w:pPr>
        <w:rPr>
          <w:i w:val="0"/>
          <w:iCs w:val="0"/>
          <w:lang w:eastAsia="zh-CN"/>
        </w:rPr>
      </w:pPr>
    </w:p>
    <w:p>
      <w:pPr>
        <w:rPr>
          <w:i w:val="0"/>
          <w:iCs w:val="0"/>
          <w:lang w:eastAsia="zh-CN"/>
        </w:rPr>
      </w:pPr>
    </w:p>
    <w:p>
      <w:pPr>
        <w:rPr>
          <w:i w:val="0"/>
          <w:iCs w:val="0"/>
          <w:lang w:eastAsia="zh-CN"/>
        </w:rPr>
      </w:pPr>
    </w:p>
    <w:p>
      <w:pPr>
        <w:rPr>
          <w:i w:val="0"/>
          <w:iCs w:val="0"/>
          <w:lang w:eastAsia="zh-CN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  <w:lang w:eastAsia="zh-CN"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right" w:y="1"/>
      <w:rPr>
        <w:rStyle w:val="36"/>
      </w:rPr>
    </w:pPr>
    <w:r>
      <w:rPr>
        <w:rStyle w:val="36"/>
      </w:rPr>
      <w:fldChar w:fldCharType="begin"/>
    </w:r>
    <w:r>
      <w:rPr>
        <w:rStyle w:val="36"/>
      </w:rPr>
      <w:instrText xml:space="preserve">PAGE  </w:instrText>
    </w:r>
    <w:r>
      <w:rPr>
        <w:rStyle w:val="36"/>
      </w:rPr>
      <w:fldChar w:fldCharType="end"/>
    </w:r>
  </w:p>
  <w:p>
    <w:pPr>
      <w:pStyle w:val="1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ascii="Arial" w:hAnsi="Arial" w:cs="Arial"/>
        <w:sz w:val="18"/>
      </w:rPr>
      <w:pict>
        <v:rect id="_x0000_i1025" o:spt="1" style="height:1.5pt;width:0pt;" fillcolor="#80808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tbl>
    <w:tblPr>
      <w:tblStyle w:val="32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lang w:eastAsia="zh-CN"/>
            </w:rPr>
          </w:pPr>
          <w:r>
            <w:rPr>
              <w:rFonts w:hint="eastAsia"/>
              <w:lang w:eastAsia="zh-CN"/>
            </w:rPr>
            <w:t>软件架构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 </w:t>
          </w:r>
          <w:r>
            <w:rPr>
              <w:rStyle w:val="36"/>
            </w:rPr>
            <w:fldChar w:fldCharType="begin"/>
          </w:r>
          <w:r>
            <w:rPr>
              <w:rStyle w:val="36"/>
            </w:rPr>
            <w:instrText xml:space="preserve"> PAGE </w:instrText>
          </w:r>
          <w:r>
            <w:rPr>
              <w:rStyle w:val="36"/>
            </w:rPr>
            <w:fldChar w:fldCharType="separate"/>
          </w:r>
          <w:r>
            <w:rPr>
              <w:rStyle w:val="36"/>
            </w:rPr>
            <w:t>3</w:t>
          </w:r>
          <w:r>
            <w:rPr>
              <w:rStyle w:val="36"/>
            </w:rPr>
            <w:fldChar w:fldCharType="end"/>
          </w:r>
          <w:r>
            <w:rPr>
              <w:rStyle w:val="36"/>
            </w:rPr>
            <w:t xml:space="preserve"> </w:t>
          </w:r>
          <w:r>
            <w:rPr>
              <w:rStyle w:val="36"/>
              <w:rFonts w:hint="eastAsia"/>
              <w:lang w:eastAsia="zh-CN"/>
            </w:rPr>
            <w:t>/</w:t>
          </w:r>
          <w:r>
            <w:rPr>
              <w:rStyle w:val="36"/>
            </w:rPr>
            <w:t xml:space="preserve"> </w:t>
          </w:r>
          <w:r>
            <w:rPr>
              <w:rStyle w:val="36"/>
            </w:rPr>
            <w:fldChar w:fldCharType="begin"/>
          </w:r>
          <w:r>
            <w:rPr>
              <w:rStyle w:val="36"/>
            </w:rPr>
            <w:instrText xml:space="preserve"> NUMPAGES  \* MERGEFORMAT </w:instrText>
          </w:r>
          <w:r>
            <w:rPr>
              <w:rStyle w:val="36"/>
            </w:rPr>
            <w:fldChar w:fldCharType="separate"/>
          </w:r>
          <w:r>
            <w:rPr>
              <w:rStyle w:val="36"/>
            </w:rPr>
            <w:t>7</w:t>
          </w:r>
          <w:r>
            <w:rPr>
              <w:rStyle w:val="36"/>
            </w:rPr>
            <w:fldChar w:fldCharType="end"/>
          </w:r>
        </w:p>
      </w:tc>
    </w:tr>
  </w:tbl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2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  <w:lang w:val="en-US" w:eastAsia="zh-CN"/>
            </w:rPr>
            <w:t>测试助手</w:t>
          </w:r>
          <w:r>
            <w:rPr>
              <w:rFonts w:hint="eastAsia"/>
            </w:rPr>
            <w:t>设计文档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/>
              <w:lang w:val="en-US"/>
            </w:rPr>
          </w:pPr>
          <w:r>
            <w:rPr>
              <w:rFonts w:hint="eastAsia"/>
              <w:lang w:eastAsia="zh-CN"/>
            </w:rPr>
            <w:t>作者：</w:t>
          </w:r>
          <w:r>
            <w:rPr>
              <w:rFonts w:hint="eastAsia"/>
              <w:lang w:val="en-US" w:eastAsia="zh-CN"/>
            </w:rPr>
            <w:t>chenjie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t>软件架构文档</w:t>
          </w:r>
        </w:p>
      </w:tc>
      <w:tc>
        <w:tcPr>
          <w:tcW w:w="31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eastAsia="zh-CN"/>
            </w:rPr>
            <w:t>ZXZM-</w:t>
          </w:r>
          <w:r>
            <w:t>SW-20</w:t>
          </w:r>
          <w:r>
            <w:rPr>
              <w:rFonts w:hint="eastAsia"/>
              <w:lang w:val="en-US" w:eastAsia="zh-CN"/>
            </w:rPr>
            <w:t>20</w:t>
          </w:r>
        </w:p>
      </w:tc>
    </w:tr>
  </w:tbl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7FE379"/>
    <w:multiLevelType w:val="singleLevel"/>
    <w:tmpl w:val="E57FE379"/>
    <w:lvl w:ilvl="0" w:tentative="0">
      <w:start w:val="2"/>
      <w:numFmt w:val="decimal"/>
      <w:suff w:val="space"/>
      <w:lvlText w:val="%1."/>
      <w:lvlJc w:val="left"/>
      <w:pPr>
        <w:ind w:left="50" w:leftChars="0" w:firstLine="0" w:firstLineChars="0"/>
      </w:pPr>
    </w:lvl>
  </w:abstractNum>
  <w:abstractNum w:abstractNumId="1">
    <w:nsid w:val="F331F8CB"/>
    <w:multiLevelType w:val="singleLevel"/>
    <w:tmpl w:val="F331F8C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3">
    <w:nsid w:val="221D6C72"/>
    <w:multiLevelType w:val="multilevel"/>
    <w:tmpl w:val="221D6C72"/>
    <w:lvl w:ilvl="0" w:tentative="0">
      <w:start w:val="1"/>
      <w:numFmt w:val="decimal"/>
      <w:pStyle w:val="49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SuppressParagraphBorders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042A"/>
    <w:rsid w:val="000601CA"/>
    <w:rsid w:val="000618C2"/>
    <w:rsid w:val="0006264C"/>
    <w:rsid w:val="00070F44"/>
    <w:rsid w:val="00077A87"/>
    <w:rsid w:val="0009279E"/>
    <w:rsid w:val="000B2E59"/>
    <w:rsid w:val="000C0705"/>
    <w:rsid w:val="000C5B3F"/>
    <w:rsid w:val="000D0A49"/>
    <w:rsid w:val="00102DA2"/>
    <w:rsid w:val="0012115B"/>
    <w:rsid w:val="00124856"/>
    <w:rsid w:val="00144B45"/>
    <w:rsid w:val="001518E9"/>
    <w:rsid w:val="001523FC"/>
    <w:rsid w:val="00160AC9"/>
    <w:rsid w:val="001825DD"/>
    <w:rsid w:val="00184321"/>
    <w:rsid w:val="001922C7"/>
    <w:rsid w:val="00193B9E"/>
    <w:rsid w:val="001A5692"/>
    <w:rsid w:val="001B4FB0"/>
    <w:rsid w:val="001C6B97"/>
    <w:rsid w:val="001C7245"/>
    <w:rsid w:val="001D6449"/>
    <w:rsid w:val="001D71F9"/>
    <w:rsid w:val="001D7B41"/>
    <w:rsid w:val="001E38B5"/>
    <w:rsid w:val="00201B50"/>
    <w:rsid w:val="002045A2"/>
    <w:rsid w:val="002057D7"/>
    <w:rsid w:val="002113FC"/>
    <w:rsid w:val="00211F17"/>
    <w:rsid w:val="00223BA5"/>
    <w:rsid w:val="00233EAF"/>
    <w:rsid w:val="00271FDD"/>
    <w:rsid w:val="002818F2"/>
    <w:rsid w:val="002832CC"/>
    <w:rsid w:val="0028476D"/>
    <w:rsid w:val="002868F0"/>
    <w:rsid w:val="002927A8"/>
    <w:rsid w:val="002943FE"/>
    <w:rsid w:val="00297C5F"/>
    <w:rsid w:val="002D2142"/>
    <w:rsid w:val="00300D28"/>
    <w:rsid w:val="0030475C"/>
    <w:rsid w:val="00312957"/>
    <w:rsid w:val="00314364"/>
    <w:rsid w:val="003179C9"/>
    <w:rsid w:val="003277FB"/>
    <w:rsid w:val="003301E7"/>
    <w:rsid w:val="00330F9A"/>
    <w:rsid w:val="0035119D"/>
    <w:rsid w:val="00351C9C"/>
    <w:rsid w:val="00355F8C"/>
    <w:rsid w:val="00365E44"/>
    <w:rsid w:val="0037211C"/>
    <w:rsid w:val="00372255"/>
    <w:rsid w:val="00383390"/>
    <w:rsid w:val="003E72F2"/>
    <w:rsid w:val="004056A2"/>
    <w:rsid w:val="00412AC1"/>
    <w:rsid w:val="00415813"/>
    <w:rsid w:val="00416694"/>
    <w:rsid w:val="00435499"/>
    <w:rsid w:val="00443B24"/>
    <w:rsid w:val="004571DE"/>
    <w:rsid w:val="0046304A"/>
    <w:rsid w:val="00470957"/>
    <w:rsid w:val="004714C7"/>
    <w:rsid w:val="00490781"/>
    <w:rsid w:val="00496905"/>
    <w:rsid w:val="00496A2D"/>
    <w:rsid w:val="004A051D"/>
    <w:rsid w:val="004A5A88"/>
    <w:rsid w:val="004A6245"/>
    <w:rsid w:val="004B5B51"/>
    <w:rsid w:val="004C0A89"/>
    <w:rsid w:val="004C0B40"/>
    <w:rsid w:val="004C7D90"/>
    <w:rsid w:val="004D0DED"/>
    <w:rsid w:val="004E05E4"/>
    <w:rsid w:val="004E2587"/>
    <w:rsid w:val="004E3FE5"/>
    <w:rsid w:val="004F68D9"/>
    <w:rsid w:val="00503C98"/>
    <w:rsid w:val="00504B7D"/>
    <w:rsid w:val="005070EB"/>
    <w:rsid w:val="00514392"/>
    <w:rsid w:val="005159A6"/>
    <w:rsid w:val="00517F0C"/>
    <w:rsid w:val="0052736D"/>
    <w:rsid w:val="005335C1"/>
    <w:rsid w:val="00544EEB"/>
    <w:rsid w:val="00554F36"/>
    <w:rsid w:val="005563D1"/>
    <w:rsid w:val="00566786"/>
    <w:rsid w:val="005706B4"/>
    <w:rsid w:val="005731AA"/>
    <w:rsid w:val="005732F1"/>
    <w:rsid w:val="005802AD"/>
    <w:rsid w:val="00583832"/>
    <w:rsid w:val="00585C7E"/>
    <w:rsid w:val="0058677E"/>
    <w:rsid w:val="00587E14"/>
    <w:rsid w:val="005A2DC2"/>
    <w:rsid w:val="005B0441"/>
    <w:rsid w:val="005B6339"/>
    <w:rsid w:val="005C2F13"/>
    <w:rsid w:val="005D0380"/>
    <w:rsid w:val="005D1634"/>
    <w:rsid w:val="005E50C8"/>
    <w:rsid w:val="005F0D3A"/>
    <w:rsid w:val="005F1835"/>
    <w:rsid w:val="00606D87"/>
    <w:rsid w:val="00621BCB"/>
    <w:rsid w:val="006425FB"/>
    <w:rsid w:val="006445BF"/>
    <w:rsid w:val="00650197"/>
    <w:rsid w:val="0065397A"/>
    <w:rsid w:val="00660136"/>
    <w:rsid w:val="006607B4"/>
    <w:rsid w:val="006631D4"/>
    <w:rsid w:val="0067219C"/>
    <w:rsid w:val="0068353B"/>
    <w:rsid w:val="00684B1D"/>
    <w:rsid w:val="00685B13"/>
    <w:rsid w:val="00692DFD"/>
    <w:rsid w:val="006A33A0"/>
    <w:rsid w:val="006B676B"/>
    <w:rsid w:val="006B73B8"/>
    <w:rsid w:val="006B7EA2"/>
    <w:rsid w:val="006C1F2D"/>
    <w:rsid w:val="006C7399"/>
    <w:rsid w:val="006D33DF"/>
    <w:rsid w:val="0070500F"/>
    <w:rsid w:val="00705DE6"/>
    <w:rsid w:val="00727F6F"/>
    <w:rsid w:val="0073619E"/>
    <w:rsid w:val="00736E5F"/>
    <w:rsid w:val="00741376"/>
    <w:rsid w:val="00741F2C"/>
    <w:rsid w:val="00761325"/>
    <w:rsid w:val="0076662D"/>
    <w:rsid w:val="0077672A"/>
    <w:rsid w:val="007830F5"/>
    <w:rsid w:val="00783A8A"/>
    <w:rsid w:val="007902BA"/>
    <w:rsid w:val="0079069B"/>
    <w:rsid w:val="007977B3"/>
    <w:rsid w:val="007A05CD"/>
    <w:rsid w:val="007A5013"/>
    <w:rsid w:val="007A771E"/>
    <w:rsid w:val="007B08BF"/>
    <w:rsid w:val="007C3F69"/>
    <w:rsid w:val="007C67FA"/>
    <w:rsid w:val="007D3044"/>
    <w:rsid w:val="007F697D"/>
    <w:rsid w:val="00801AE5"/>
    <w:rsid w:val="00804354"/>
    <w:rsid w:val="008055C2"/>
    <w:rsid w:val="00806067"/>
    <w:rsid w:val="008315DA"/>
    <w:rsid w:val="00845B77"/>
    <w:rsid w:val="008550AD"/>
    <w:rsid w:val="00865797"/>
    <w:rsid w:val="00866B29"/>
    <w:rsid w:val="00867BFB"/>
    <w:rsid w:val="00874250"/>
    <w:rsid w:val="008800D6"/>
    <w:rsid w:val="008801B0"/>
    <w:rsid w:val="00884801"/>
    <w:rsid w:val="00884B2A"/>
    <w:rsid w:val="00885DD7"/>
    <w:rsid w:val="0089342B"/>
    <w:rsid w:val="008A64EE"/>
    <w:rsid w:val="008B0AED"/>
    <w:rsid w:val="008B2E8F"/>
    <w:rsid w:val="008B3D2F"/>
    <w:rsid w:val="008B52AD"/>
    <w:rsid w:val="008B6280"/>
    <w:rsid w:val="008C4AFD"/>
    <w:rsid w:val="008C5B9D"/>
    <w:rsid w:val="008C7E50"/>
    <w:rsid w:val="008D3AFA"/>
    <w:rsid w:val="008F30A9"/>
    <w:rsid w:val="0092598F"/>
    <w:rsid w:val="0093405F"/>
    <w:rsid w:val="0093706F"/>
    <w:rsid w:val="00944394"/>
    <w:rsid w:val="009447E0"/>
    <w:rsid w:val="00946C47"/>
    <w:rsid w:val="009638E6"/>
    <w:rsid w:val="00972252"/>
    <w:rsid w:val="00993220"/>
    <w:rsid w:val="009A2A8E"/>
    <w:rsid w:val="009B3207"/>
    <w:rsid w:val="009B59DD"/>
    <w:rsid w:val="009D0F37"/>
    <w:rsid w:val="009D3A52"/>
    <w:rsid w:val="009F0D55"/>
    <w:rsid w:val="009F2328"/>
    <w:rsid w:val="009F374F"/>
    <w:rsid w:val="00A009B2"/>
    <w:rsid w:val="00A022EF"/>
    <w:rsid w:val="00A02F93"/>
    <w:rsid w:val="00A06F16"/>
    <w:rsid w:val="00A116EB"/>
    <w:rsid w:val="00A30D4E"/>
    <w:rsid w:val="00A31982"/>
    <w:rsid w:val="00A34AA5"/>
    <w:rsid w:val="00A405A7"/>
    <w:rsid w:val="00A522B3"/>
    <w:rsid w:val="00A660C3"/>
    <w:rsid w:val="00A71A7D"/>
    <w:rsid w:val="00A738A2"/>
    <w:rsid w:val="00A73B9F"/>
    <w:rsid w:val="00A845DD"/>
    <w:rsid w:val="00A874A7"/>
    <w:rsid w:val="00A94972"/>
    <w:rsid w:val="00A973D5"/>
    <w:rsid w:val="00AA250B"/>
    <w:rsid w:val="00AC0F6B"/>
    <w:rsid w:val="00AD3D8E"/>
    <w:rsid w:val="00AE7ABB"/>
    <w:rsid w:val="00AF4B19"/>
    <w:rsid w:val="00B025D5"/>
    <w:rsid w:val="00B3472C"/>
    <w:rsid w:val="00B34C7E"/>
    <w:rsid w:val="00B42354"/>
    <w:rsid w:val="00B44098"/>
    <w:rsid w:val="00B55724"/>
    <w:rsid w:val="00B635DA"/>
    <w:rsid w:val="00B635E4"/>
    <w:rsid w:val="00B723AA"/>
    <w:rsid w:val="00B827F9"/>
    <w:rsid w:val="00B83FB3"/>
    <w:rsid w:val="00B97E8D"/>
    <w:rsid w:val="00BB5D4E"/>
    <w:rsid w:val="00BB7229"/>
    <w:rsid w:val="00BC1D2A"/>
    <w:rsid w:val="00BD1DFF"/>
    <w:rsid w:val="00BE2C42"/>
    <w:rsid w:val="00BE7985"/>
    <w:rsid w:val="00BF187B"/>
    <w:rsid w:val="00C13841"/>
    <w:rsid w:val="00C22325"/>
    <w:rsid w:val="00C310DB"/>
    <w:rsid w:val="00C36DED"/>
    <w:rsid w:val="00C44A64"/>
    <w:rsid w:val="00C5257B"/>
    <w:rsid w:val="00C7365F"/>
    <w:rsid w:val="00C8325E"/>
    <w:rsid w:val="00C90376"/>
    <w:rsid w:val="00CA091A"/>
    <w:rsid w:val="00CB0396"/>
    <w:rsid w:val="00CB113A"/>
    <w:rsid w:val="00CB7B7E"/>
    <w:rsid w:val="00CC2AF7"/>
    <w:rsid w:val="00CD3301"/>
    <w:rsid w:val="00CD5AFC"/>
    <w:rsid w:val="00CE374B"/>
    <w:rsid w:val="00CE65E6"/>
    <w:rsid w:val="00CF236A"/>
    <w:rsid w:val="00D02048"/>
    <w:rsid w:val="00D06D67"/>
    <w:rsid w:val="00D3441A"/>
    <w:rsid w:val="00D47438"/>
    <w:rsid w:val="00D52BC0"/>
    <w:rsid w:val="00D549D0"/>
    <w:rsid w:val="00D54FC4"/>
    <w:rsid w:val="00D61E7C"/>
    <w:rsid w:val="00D82148"/>
    <w:rsid w:val="00D852F6"/>
    <w:rsid w:val="00D872C8"/>
    <w:rsid w:val="00DA4EF2"/>
    <w:rsid w:val="00DB36FD"/>
    <w:rsid w:val="00DC2657"/>
    <w:rsid w:val="00DC55EE"/>
    <w:rsid w:val="00DD0364"/>
    <w:rsid w:val="00DD289F"/>
    <w:rsid w:val="00DF3AAD"/>
    <w:rsid w:val="00E01012"/>
    <w:rsid w:val="00E01DF2"/>
    <w:rsid w:val="00E069B1"/>
    <w:rsid w:val="00E07136"/>
    <w:rsid w:val="00E07EBC"/>
    <w:rsid w:val="00E15858"/>
    <w:rsid w:val="00E15CBD"/>
    <w:rsid w:val="00E250C1"/>
    <w:rsid w:val="00E2695E"/>
    <w:rsid w:val="00E3225C"/>
    <w:rsid w:val="00E4484F"/>
    <w:rsid w:val="00E44967"/>
    <w:rsid w:val="00E44C2F"/>
    <w:rsid w:val="00E46C92"/>
    <w:rsid w:val="00E534BD"/>
    <w:rsid w:val="00E61F8F"/>
    <w:rsid w:val="00E77315"/>
    <w:rsid w:val="00E80CFF"/>
    <w:rsid w:val="00E91286"/>
    <w:rsid w:val="00E92DB7"/>
    <w:rsid w:val="00E965F4"/>
    <w:rsid w:val="00E966C6"/>
    <w:rsid w:val="00E96C7A"/>
    <w:rsid w:val="00EB275A"/>
    <w:rsid w:val="00EC23F8"/>
    <w:rsid w:val="00EE2977"/>
    <w:rsid w:val="00EF6988"/>
    <w:rsid w:val="00F013DF"/>
    <w:rsid w:val="00F05BEC"/>
    <w:rsid w:val="00F2700B"/>
    <w:rsid w:val="00F31088"/>
    <w:rsid w:val="00F32C3A"/>
    <w:rsid w:val="00F42128"/>
    <w:rsid w:val="00F43B08"/>
    <w:rsid w:val="00F46711"/>
    <w:rsid w:val="00F477A1"/>
    <w:rsid w:val="00F72104"/>
    <w:rsid w:val="00F8065B"/>
    <w:rsid w:val="00F874F5"/>
    <w:rsid w:val="00F87FE3"/>
    <w:rsid w:val="00F90724"/>
    <w:rsid w:val="00F92A12"/>
    <w:rsid w:val="00F97526"/>
    <w:rsid w:val="00FA5DB5"/>
    <w:rsid w:val="00FA6AA5"/>
    <w:rsid w:val="00FB0D5E"/>
    <w:rsid w:val="00FB0DD9"/>
    <w:rsid w:val="00FB2E72"/>
    <w:rsid w:val="00FB68C0"/>
    <w:rsid w:val="00FC2D23"/>
    <w:rsid w:val="00FD01CB"/>
    <w:rsid w:val="00FD4B69"/>
    <w:rsid w:val="00FE7FCD"/>
    <w:rsid w:val="00FF15FA"/>
    <w:rsid w:val="00FF5891"/>
    <w:rsid w:val="01170C00"/>
    <w:rsid w:val="011B6C75"/>
    <w:rsid w:val="012B4553"/>
    <w:rsid w:val="013B0F0A"/>
    <w:rsid w:val="013B64B3"/>
    <w:rsid w:val="015B04C3"/>
    <w:rsid w:val="015F6F9F"/>
    <w:rsid w:val="01602E1D"/>
    <w:rsid w:val="016B01EC"/>
    <w:rsid w:val="01777C63"/>
    <w:rsid w:val="017A2998"/>
    <w:rsid w:val="017E26B8"/>
    <w:rsid w:val="017E6938"/>
    <w:rsid w:val="018A5E57"/>
    <w:rsid w:val="018C7E1E"/>
    <w:rsid w:val="01983682"/>
    <w:rsid w:val="01AC01B8"/>
    <w:rsid w:val="01B9267C"/>
    <w:rsid w:val="01BF10C7"/>
    <w:rsid w:val="01C42753"/>
    <w:rsid w:val="01D01BFD"/>
    <w:rsid w:val="01D40B2D"/>
    <w:rsid w:val="01D62C05"/>
    <w:rsid w:val="01D97F3E"/>
    <w:rsid w:val="01E15F8B"/>
    <w:rsid w:val="01E924D8"/>
    <w:rsid w:val="01E92654"/>
    <w:rsid w:val="01EB3E91"/>
    <w:rsid w:val="01F12344"/>
    <w:rsid w:val="021224FD"/>
    <w:rsid w:val="0221101F"/>
    <w:rsid w:val="022C4F48"/>
    <w:rsid w:val="023B38F5"/>
    <w:rsid w:val="024B2EC4"/>
    <w:rsid w:val="02592A84"/>
    <w:rsid w:val="02596C70"/>
    <w:rsid w:val="025B5930"/>
    <w:rsid w:val="025D4D1C"/>
    <w:rsid w:val="027110C1"/>
    <w:rsid w:val="02713AFA"/>
    <w:rsid w:val="02857AE2"/>
    <w:rsid w:val="02880109"/>
    <w:rsid w:val="0288726B"/>
    <w:rsid w:val="028D6231"/>
    <w:rsid w:val="0298071B"/>
    <w:rsid w:val="02994099"/>
    <w:rsid w:val="02C10D60"/>
    <w:rsid w:val="02C10EBF"/>
    <w:rsid w:val="02C265BC"/>
    <w:rsid w:val="02CE0F0C"/>
    <w:rsid w:val="02CE6DA4"/>
    <w:rsid w:val="02D16B4E"/>
    <w:rsid w:val="02DC133F"/>
    <w:rsid w:val="02E33E61"/>
    <w:rsid w:val="02EC3FA8"/>
    <w:rsid w:val="03075BFB"/>
    <w:rsid w:val="030E3996"/>
    <w:rsid w:val="03104770"/>
    <w:rsid w:val="03136132"/>
    <w:rsid w:val="031735D8"/>
    <w:rsid w:val="031B75AA"/>
    <w:rsid w:val="03207149"/>
    <w:rsid w:val="03293506"/>
    <w:rsid w:val="032E3361"/>
    <w:rsid w:val="033D4AF1"/>
    <w:rsid w:val="03431422"/>
    <w:rsid w:val="03506DEF"/>
    <w:rsid w:val="035E52AD"/>
    <w:rsid w:val="0366497A"/>
    <w:rsid w:val="03675A80"/>
    <w:rsid w:val="036D0627"/>
    <w:rsid w:val="036F3B65"/>
    <w:rsid w:val="03865B7E"/>
    <w:rsid w:val="039408BE"/>
    <w:rsid w:val="03CA3002"/>
    <w:rsid w:val="03CF27F4"/>
    <w:rsid w:val="03D20A47"/>
    <w:rsid w:val="03D67D12"/>
    <w:rsid w:val="03D839D4"/>
    <w:rsid w:val="03DE1F32"/>
    <w:rsid w:val="03EA2044"/>
    <w:rsid w:val="03FA50E4"/>
    <w:rsid w:val="040062D3"/>
    <w:rsid w:val="041A2059"/>
    <w:rsid w:val="04204958"/>
    <w:rsid w:val="04230CEF"/>
    <w:rsid w:val="042F5DE9"/>
    <w:rsid w:val="04310F4A"/>
    <w:rsid w:val="043F1160"/>
    <w:rsid w:val="043F1F0F"/>
    <w:rsid w:val="04416C16"/>
    <w:rsid w:val="04450CE9"/>
    <w:rsid w:val="044E4144"/>
    <w:rsid w:val="0451192C"/>
    <w:rsid w:val="045B1A96"/>
    <w:rsid w:val="045D5A3B"/>
    <w:rsid w:val="046343AF"/>
    <w:rsid w:val="046D6C6E"/>
    <w:rsid w:val="046E49BB"/>
    <w:rsid w:val="046E7564"/>
    <w:rsid w:val="04771B68"/>
    <w:rsid w:val="048508C9"/>
    <w:rsid w:val="0485382C"/>
    <w:rsid w:val="048D3781"/>
    <w:rsid w:val="04B529D7"/>
    <w:rsid w:val="04C65B19"/>
    <w:rsid w:val="04CB6D32"/>
    <w:rsid w:val="04D645A0"/>
    <w:rsid w:val="04D96576"/>
    <w:rsid w:val="04DF5B61"/>
    <w:rsid w:val="04E27D16"/>
    <w:rsid w:val="04EC503F"/>
    <w:rsid w:val="04EF1657"/>
    <w:rsid w:val="04F03D3B"/>
    <w:rsid w:val="04F13909"/>
    <w:rsid w:val="04F246A0"/>
    <w:rsid w:val="04F56A37"/>
    <w:rsid w:val="05090184"/>
    <w:rsid w:val="051246C8"/>
    <w:rsid w:val="052C3A23"/>
    <w:rsid w:val="052F3C4D"/>
    <w:rsid w:val="052F5A9B"/>
    <w:rsid w:val="05364209"/>
    <w:rsid w:val="053A3A21"/>
    <w:rsid w:val="053D366F"/>
    <w:rsid w:val="05427C69"/>
    <w:rsid w:val="05487595"/>
    <w:rsid w:val="054B3313"/>
    <w:rsid w:val="055534DA"/>
    <w:rsid w:val="055769BC"/>
    <w:rsid w:val="055F76D5"/>
    <w:rsid w:val="05607C1F"/>
    <w:rsid w:val="05633D83"/>
    <w:rsid w:val="056E2C03"/>
    <w:rsid w:val="05766E69"/>
    <w:rsid w:val="057C3D1A"/>
    <w:rsid w:val="057D6B13"/>
    <w:rsid w:val="058440E5"/>
    <w:rsid w:val="059E1DC8"/>
    <w:rsid w:val="05A0557D"/>
    <w:rsid w:val="05B268C2"/>
    <w:rsid w:val="05BA7E2A"/>
    <w:rsid w:val="05C31F21"/>
    <w:rsid w:val="05C41F63"/>
    <w:rsid w:val="05D4760D"/>
    <w:rsid w:val="05D65F6A"/>
    <w:rsid w:val="05E374AD"/>
    <w:rsid w:val="05E87790"/>
    <w:rsid w:val="05F247C6"/>
    <w:rsid w:val="06001B13"/>
    <w:rsid w:val="060340DB"/>
    <w:rsid w:val="060F2344"/>
    <w:rsid w:val="06133AE4"/>
    <w:rsid w:val="06143B72"/>
    <w:rsid w:val="06195E38"/>
    <w:rsid w:val="062067C9"/>
    <w:rsid w:val="06264D18"/>
    <w:rsid w:val="06325DEF"/>
    <w:rsid w:val="063D2BE1"/>
    <w:rsid w:val="06405B45"/>
    <w:rsid w:val="064B77A6"/>
    <w:rsid w:val="06581897"/>
    <w:rsid w:val="06656B94"/>
    <w:rsid w:val="06704198"/>
    <w:rsid w:val="067203B0"/>
    <w:rsid w:val="06770019"/>
    <w:rsid w:val="068A2C5A"/>
    <w:rsid w:val="069150AB"/>
    <w:rsid w:val="06A266B3"/>
    <w:rsid w:val="06AD5DBD"/>
    <w:rsid w:val="06B13222"/>
    <w:rsid w:val="06B3475B"/>
    <w:rsid w:val="06BA2D5C"/>
    <w:rsid w:val="06C54D3F"/>
    <w:rsid w:val="06C7740C"/>
    <w:rsid w:val="06C82CB3"/>
    <w:rsid w:val="06CB10FC"/>
    <w:rsid w:val="06CE3944"/>
    <w:rsid w:val="06D41BF1"/>
    <w:rsid w:val="06E349D8"/>
    <w:rsid w:val="06E97D36"/>
    <w:rsid w:val="06F64764"/>
    <w:rsid w:val="070108A3"/>
    <w:rsid w:val="070C55F8"/>
    <w:rsid w:val="071235D9"/>
    <w:rsid w:val="071A40ED"/>
    <w:rsid w:val="072320CC"/>
    <w:rsid w:val="0728529C"/>
    <w:rsid w:val="072E020D"/>
    <w:rsid w:val="07370134"/>
    <w:rsid w:val="073F24EC"/>
    <w:rsid w:val="07486731"/>
    <w:rsid w:val="0748735B"/>
    <w:rsid w:val="074B3EAF"/>
    <w:rsid w:val="0758546D"/>
    <w:rsid w:val="07604CC3"/>
    <w:rsid w:val="076710EB"/>
    <w:rsid w:val="076940C2"/>
    <w:rsid w:val="076B2DA4"/>
    <w:rsid w:val="076C4620"/>
    <w:rsid w:val="07745FFC"/>
    <w:rsid w:val="078439EA"/>
    <w:rsid w:val="078614A3"/>
    <w:rsid w:val="078C64DB"/>
    <w:rsid w:val="078E4024"/>
    <w:rsid w:val="0794297D"/>
    <w:rsid w:val="0794754A"/>
    <w:rsid w:val="07997B0D"/>
    <w:rsid w:val="079B6076"/>
    <w:rsid w:val="07B460AC"/>
    <w:rsid w:val="07C64623"/>
    <w:rsid w:val="07C96824"/>
    <w:rsid w:val="07CD7175"/>
    <w:rsid w:val="07DD7010"/>
    <w:rsid w:val="07E30D24"/>
    <w:rsid w:val="07E3538D"/>
    <w:rsid w:val="07E50560"/>
    <w:rsid w:val="07E56A3C"/>
    <w:rsid w:val="07EB6872"/>
    <w:rsid w:val="07EC1C89"/>
    <w:rsid w:val="07EF189D"/>
    <w:rsid w:val="08156437"/>
    <w:rsid w:val="08210AB3"/>
    <w:rsid w:val="082A1672"/>
    <w:rsid w:val="082C0B2C"/>
    <w:rsid w:val="082C7658"/>
    <w:rsid w:val="083F5986"/>
    <w:rsid w:val="084E2753"/>
    <w:rsid w:val="08615083"/>
    <w:rsid w:val="086241E5"/>
    <w:rsid w:val="08645248"/>
    <w:rsid w:val="086539F1"/>
    <w:rsid w:val="086855A6"/>
    <w:rsid w:val="086E4487"/>
    <w:rsid w:val="08711A82"/>
    <w:rsid w:val="08830CCE"/>
    <w:rsid w:val="08836F47"/>
    <w:rsid w:val="0888096D"/>
    <w:rsid w:val="08895ADC"/>
    <w:rsid w:val="088A5B45"/>
    <w:rsid w:val="08A81161"/>
    <w:rsid w:val="08AC7890"/>
    <w:rsid w:val="08AE5EF3"/>
    <w:rsid w:val="08B1454B"/>
    <w:rsid w:val="08B96084"/>
    <w:rsid w:val="08C13A5D"/>
    <w:rsid w:val="08C6171F"/>
    <w:rsid w:val="08CC4846"/>
    <w:rsid w:val="08D23A8C"/>
    <w:rsid w:val="08D40B5B"/>
    <w:rsid w:val="08D40BCB"/>
    <w:rsid w:val="08D657A7"/>
    <w:rsid w:val="08E511EE"/>
    <w:rsid w:val="08E837E9"/>
    <w:rsid w:val="08FA4514"/>
    <w:rsid w:val="09004525"/>
    <w:rsid w:val="09022469"/>
    <w:rsid w:val="090330BB"/>
    <w:rsid w:val="09040293"/>
    <w:rsid w:val="090E30E0"/>
    <w:rsid w:val="091B638C"/>
    <w:rsid w:val="09230532"/>
    <w:rsid w:val="092F0617"/>
    <w:rsid w:val="093C508F"/>
    <w:rsid w:val="093E5541"/>
    <w:rsid w:val="0940490E"/>
    <w:rsid w:val="094606F7"/>
    <w:rsid w:val="094D0FE1"/>
    <w:rsid w:val="094D45FA"/>
    <w:rsid w:val="0951421E"/>
    <w:rsid w:val="09544892"/>
    <w:rsid w:val="097616D2"/>
    <w:rsid w:val="09766209"/>
    <w:rsid w:val="09941794"/>
    <w:rsid w:val="09A6101D"/>
    <w:rsid w:val="09A946DE"/>
    <w:rsid w:val="09A96C24"/>
    <w:rsid w:val="09BA694D"/>
    <w:rsid w:val="09BC3B12"/>
    <w:rsid w:val="09C92F77"/>
    <w:rsid w:val="09CB3E65"/>
    <w:rsid w:val="09D101DD"/>
    <w:rsid w:val="09E06CC1"/>
    <w:rsid w:val="09E6350E"/>
    <w:rsid w:val="09F1596B"/>
    <w:rsid w:val="09FC41DD"/>
    <w:rsid w:val="0A0D4FFD"/>
    <w:rsid w:val="0A182E98"/>
    <w:rsid w:val="0A273B94"/>
    <w:rsid w:val="0A2874A1"/>
    <w:rsid w:val="0A295732"/>
    <w:rsid w:val="0A2B2BEC"/>
    <w:rsid w:val="0A317908"/>
    <w:rsid w:val="0A4041A3"/>
    <w:rsid w:val="0A467E1B"/>
    <w:rsid w:val="0A4820CD"/>
    <w:rsid w:val="0A4827EE"/>
    <w:rsid w:val="0A50050E"/>
    <w:rsid w:val="0A5322D8"/>
    <w:rsid w:val="0A543AB2"/>
    <w:rsid w:val="0A5A6E41"/>
    <w:rsid w:val="0A6317F5"/>
    <w:rsid w:val="0A694634"/>
    <w:rsid w:val="0A6B1531"/>
    <w:rsid w:val="0A703F92"/>
    <w:rsid w:val="0A782219"/>
    <w:rsid w:val="0A797699"/>
    <w:rsid w:val="0A7E1492"/>
    <w:rsid w:val="0A8D7760"/>
    <w:rsid w:val="0A8F2F08"/>
    <w:rsid w:val="0A90657C"/>
    <w:rsid w:val="0A984683"/>
    <w:rsid w:val="0A9B453E"/>
    <w:rsid w:val="0A9C4B21"/>
    <w:rsid w:val="0AA74098"/>
    <w:rsid w:val="0ABA47DD"/>
    <w:rsid w:val="0AC07A2A"/>
    <w:rsid w:val="0ACC0D03"/>
    <w:rsid w:val="0AD560E5"/>
    <w:rsid w:val="0ADF2121"/>
    <w:rsid w:val="0AE60380"/>
    <w:rsid w:val="0AEA6111"/>
    <w:rsid w:val="0AF8770D"/>
    <w:rsid w:val="0AFF0689"/>
    <w:rsid w:val="0AFF1E8D"/>
    <w:rsid w:val="0B186597"/>
    <w:rsid w:val="0B186C1C"/>
    <w:rsid w:val="0B2B4B0C"/>
    <w:rsid w:val="0B340323"/>
    <w:rsid w:val="0B4364CE"/>
    <w:rsid w:val="0B484C95"/>
    <w:rsid w:val="0B564DBB"/>
    <w:rsid w:val="0B5925CC"/>
    <w:rsid w:val="0B6410B7"/>
    <w:rsid w:val="0B6F3D12"/>
    <w:rsid w:val="0B727736"/>
    <w:rsid w:val="0B782C3A"/>
    <w:rsid w:val="0B793D4F"/>
    <w:rsid w:val="0B820342"/>
    <w:rsid w:val="0B831215"/>
    <w:rsid w:val="0B8813F9"/>
    <w:rsid w:val="0B8D067B"/>
    <w:rsid w:val="0B8E55F3"/>
    <w:rsid w:val="0B910DCA"/>
    <w:rsid w:val="0B916F47"/>
    <w:rsid w:val="0B9705C5"/>
    <w:rsid w:val="0B9E14C2"/>
    <w:rsid w:val="0BA55505"/>
    <w:rsid w:val="0BAE144A"/>
    <w:rsid w:val="0BAF5BFD"/>
    <w:rsid w:val="0BC109C3"/>
    <w:rsid w:val="0BCA42F3"/>
    <w:rsid w:val="0BD04302"/>
    <w:rsid w:val="0BD254EB"/>
    <w:rsid w:val="0BD53B3C"/>
    <w:rsid w:val="0BD63C02"/>
    <w:rsid w:val="0BD8266F"/>
    <w:rsid w:val="0BE37914"/>
    <w:rsid w:val="0BEA2384"/>
    <w:rsid w:val="0BEA54BD"/>
    <w:rsid w:val="0BEB3E76"/>
    <w:rsid w:val="0BED7176"/>
    <w:rsid w:val="0BF81AD4"/>
    <w:rsid w:val="0C036981"/>
    <w:rsid w:val="0C07196D"/>
    <w:rsid w:val="0C091D8C"/>
    <w:rsid w:val="0C0B34E4"/>
    <w:rsid w:val="0C0E714A"/>
    <w:rsid w:val="0C126C04"/>
    <w:rsid w:val="0C201448"/>
    <w:rsid w:val="0C2369A0"/>
    <w:rsid w:val="0C261ED5"/>
    <w:rsid w:val="0C277912"/>
    <w:rsid w:val="0C2A2987"/>
    <w:rsid w:val="0C342454"/>
    <w:rsid w:val="0C385C1C"/>
    <w:rsid w:val="0C4066E0"/>
    <w:rsid w:val="0C410D51"/>
    <w:rsid w:val="0C466333"/>
    <w:rsid w:val="0C4B02A5"/>
    <w:rsid w:val="0C4E7865"/>
    <w:rsid w:val="0C512C80"/>
    <w:rsid w:val="0C5E369D"/>
    <w:rsid w:val="0C830217"/>
    <w:rsid w:val="0C8657CF"/>
    <w:rsid w:val="0C87297B"/>
    <w:rsid w:val="0C8C161F"/>
    <w:rsid w:val="0C8E5B20"/>
    <w:rsid w:val="0C92755A"/>
    <w:rsid w:val="0CA1123F"/>
    <w:rsid w:val="0CAA5438"/>
    <w:rsid w:val="0CCC7DDD"/>
    <w:rsid w:val="0CCF5615"/>
    <w:rsid w:val="0CD20077"/>
    <w:rsid w:val="0CD32A91"/>
    <w:rsid w:val="0CE22977"/>
    <w:rsid w:val="0CF0717D"/>
    <w:rsid w:val="0CF9433B"/>
    <w:rsid w:val="0CFD7A05"/>
    <w:rsid w:val="0D0D1162"/>
    <w:rsid w:val="0D1C1FBE"/>
    <w:rsid w:val="0D1E0B9B"/>
    <w:rsid w:val="0D2A0929"/>
    <w:rsid w:val="0D3352A1"/>
    <w:rsid w:val="0D395D91"/>
    <w:rsid w:val="0D445487"/>
    <w:rsid w:val="0D481883"/>
    <w:rsid w:val="0D4B6D10"/>
    <w:rsid w:val="0D4E2064"/>
    <w:rsid w:val="0D515BAD"/>
    <w:rsid w:val="0D534C46"/>
    <w:rsid w:val="0D5865F6"/>
    <w:rsid w:val="0D5F58C3"/>
    <w:rsid w:val="0D7218DE"/>
    <w:rsid w:val="0D721B46"/>
    <w:rsid w:val="0D723B7F"/>
    <w:rsid w:val="0D732656"/>
    <w:rsid w:val="0D7A5D73"/>
    <w:rsid w:val="0D7D2ED1"/>
    <w:rsid w:val="0D7F738E"/>
    <w:rsid w:val="0D921557"/>
    <w:rsid w:val="0DA14F40"/>
    <w:rsid w:val="0DA64436"/>
    <w:rsid w:val="0DAB469F"/>
    <w:rsid w:val="0DB924C8"/>
    <w:rsid w:val="0DB97DD2"/>
    <w:rsid w:val="0DBB5515"/>
    <w:rsid w:val="0DD3745C"/>
    <w:rsid w:val="0DE26DB7"/>
    <w:rsid w:val="0DE4109B"/>
    <w:rsid w:val="0DE87CB7"/>
    <w:rsid w:val="0DF56715"/>
    <w:rsid w:val="0E092F59"/>
    <w:rsid w:val="0E0C5BF0"/>
    <w:rsid w:val="0E101DA1"/>
    <w:rsid w:val="0E141E35"/>
    <w:rsid w:val="0E1509C3"/>
    <w:rsid w:val="0E205EC2"/>
    <w:rsid w:val="0E211AA1"/>
    <w:rsid w:val="0E2D6233"/>
    <w:rsid w:val="0E3F0A77"/>
    <w:rsid w:val="0E4F3D17"/>
    <w:rsid w:val="0E50020B"/>
    <w:rsid w:val="0E543787"/>
    <w:rsid w:val="0E552B44"/>
    <w:rsid w:val="0E5A16A5"/>
    <w:rsid w:val="0E5B706D"/>
    <w:rsid w:val="0E660541"/>
    <w:rsid w:val="0E706C86"/>
    <w:rsid w:val="0E7140D5"/>
    <w:rsid w:val="0E743242"/>
    <w:rsid w:val="0E7753DF"/>
    <w:rsid w:val="0E7D3DC2"/>
    <w:rsid w:val="0E7F6EC3"/>
    <w:rsid w:val="0E8557AA"/>
    <w:rsid w:val="0E884F75"/>
    <w:rsid w:val="0E8C1659"/>
    <w:rsid w:val="0E96486D"/>
    <w:rsid w:val="0EAA7D5D"/>
    <w:rsid w:val="0EB559A0"/>
    <w:rsid w:val="0EB956CE"/>
    <w:rsid w:val="0EC4089E"/>
    <w:rsid w:val="0EC61DD2"/>
    <w:rsid w:val="0ED74753"/>
    <w:rsid w:val="0ED75BEE"/>
    <w:rsid w:val="0EDF020E"/>
    <w:rsid w:val="0EE05A00"/>
    <w:rsid w:val="0EE82677"/>
    <w:rsid w:val="0EEB18D8"/>
    <w:rsid w:val="0EEF75BA"/>
    <w:rsid w:val="0EF86E9D"/>
    <w:rsid w:val="0F0E5AB8"/>
    <w:rsid w:val="0F110A14"/>
    <w:rsid w:val="0F121989"/>
    <w:rsid w:val="0F14232C"/>
    <w:rsid w:val="0F1A4311"/>
    <w:rsid w:val="0F1B6C45"/>
    <w:rsid w:val="0F1C3E38"/>
    <w:rsid w:val="0F1F20BD"/>
    <w:rsid w:val="0F27432A"/>
    <w:rsid w:val="0F374711"/>
    <w:rsid w:val="0F3D37BA"/>
    <w:rsid w:val="0F436A7B"/>
    <w:rsid w:val="0F440635"/>
    <w:rsid w:val="0F4729BC"/>
    <w:rsid w:val="0F4E499D"/>
    <w:rsid w:val="0F547FB4"/>
    <w:rsid w:val="0F5854B7"/>
    <w:rsid w:val="0F692A1B"/>
    <w:rsid w:val="0F7B600E"/>
    <w:rsid w:val="0F7C1260"/>
    <w:rsid w:val="0F8045C9"/>
    <w:rsid w:val="0F805DFF"/>
    <w:rsid w:val="0F8403DE"/>
    <w:rsid w:val="0F867F56"/>
    <w:rsid w:val="0FAF62F5"/>
    <w:rsid w:val="0FB36208"/>
    <w:rsid w:val="0FB9776E"/>
    <w:rsid w:val="0FC54D1F"/>
    <w:rsid w:val="0FCC1ACC"/>
    <w:rsid w:val="0FD34092"/>
    <w:rsid w:val="0FF018B8"/>
    <w:rsid w:val="0FF15354"/>
    <w:rsid w:val="0FF4028B"/>
    <w:rsid w:val="0FF444B7"/>
    <w:rsid w:val="0FF773F2"/>
    <w:rsid w:val="0FF92273"/>
    <w:rsid w:val="0FFD041D"/>
    <w:rsid w:val="100651E8"/>
    <w:rsid w:val="100A3651"/>
    <w:rsid w:val="100A441A"/>
    <w:rsid w:val="100A6D6D"/>
    <w:rsid w:val="10121C5D"/>
    <w:rsid w:val="10136710"/>
    <w:rsid w:val="1014383E"/>
    <w:rsid w:val="10183F2C"/>
    <w:rsid w:val="10375E1D"/>
    <w:rsid w:val="103825C9"/>
    <w:rsid w:val="103A1036"/>
    <w:rsid w:val="103B029C"/>
    <w:rsid w:val="104F7C40"/>
    <w:rsid w:val="10526966"/>
    <w:rsid w:val="10541568"/>
    <w:rsid w:val="105B4269"/>
    <w:rsid w:val="1078767C"/>
    <w:rsid w:val="10A61009"/>
    <w:rsid w:val="10A62C96"/>
    <w:rsid w:val="10BF7623"/>
    <w:rsid w:val="10D35C64"/>
    <w:rsid w:val="10D95CD8"/>
    <w:rsid w:val="1104330D"/>
    <w:rsid w:val="1135176E"/>
    <w:rsid w:val="114831C2"/>
    <w:rsid w:val="114C17C1"/>
    <w:rsid w:val="1166229E"/>
    <w:rsid w:val="11731DE7"/>
    <w:rsid w:val="11762A87"/>
    <w:rsid w:val="1177591B"/>
    <w:rsid w:val="1179427F"/>
    <w:rsid w:val="117C57CC"/>
    <w:rsid w:val="11846705"/>
    <w:rsid w:val="1195640B"/>
    <w:rsid w:val="119828AF"/>
    <w:rsid w:val="11A967C9"/>
    <w:rsid w:val="11B60DCF"/>
    <w:rsid w:val="11B6139C"/>
    <w:rsid w:val="11C14930"/>
    <w:rsid w:val="11C31326"/>
    <w:rsid w:val="11D90B35"/>
    <w:rsid w:val="11D96737"/>
    <w:rsid w:val="11DA5008"/>
    <w:rsid w:val="11DC0065"/>
    <w:rsid w:val="11DC19A1"/>
    <w:rsid w:val="11EC54DC"/>
    <w:rsid w:val="11EE104D"/>
    <w:rsid w:val="11EF43D8"/>
    <w:rsid w:val="11F24447"/>
    <w:rsid w:val="11FB2F0A"/>
    <w:rsid w:val="11FD03F0"/>
    <w:rsid w:val="120A4277"/>
    <w:rsid w:val="120E0426"/>
    <w:rsid w:val="12122331"/>
    <w:rsid w:val="12137C18"/>
    <w:rsid w:val="121C3EAE"/>
    <w:rsid w:val="121C5BAB"/>
    <w:rsid w:val="12212D1C"/>
    <w:rsid w:val="122500E1"/>
    <w:rsid w:val="12284CDC"/>
    <w:rsid w:val="122F2D85"/>
    <w:rsid w:val="12400E66"/>
    <w:rsid w:val="124C2D7B"/>
    <w:rsid w:val="124D2AE8"/>
    <w:rsid w:val="124E6D73"/>
    <w:rsid w:val="12554CE8"/>
    <w:rsid w:val="125A22CB"/>
    <w:rsid w:val="125B6580"/>
    <w:rsid w:val="125E08A2"/>
    <w:rsid w:val="126243CC"/>
    <w:rsid w:val="127162FF"/>
    <w:rsid w:val="127C15A6"/>
    <w:rsid w:val="12842A64"/>
    <w:rsid w:val="128E3EA4"/>
    <w:rsid w:val="12AB53E2"/>
    <w:rsid w:val="12BA4196"/>
    <w:rsid w:val="12D92FDE"/>
    <w:rsid w:val="12DA572D"/>
    <w:rsid w:val="12DD2DF5"/>
    <w:rsid w:val="12E56C9C"/>
    <w:rsid w:val="12FA1646"/>
    <w:rsid w:val="130929F8"/>
    <w:rsid w:val="130A63CD"/>
    <w:rsid w:val="130B6944"/>
    <w:rsid w:val="13170C66"/>
    <w:rsid w:val="13356B2B"/>
    <w:rsid w:val="13390633"/>
    <w:rsid w:val="13456EEE"/>
    <w:rsid w:val="134B052E"/>
    <w:rsid w:val="13544FC5"/>
    <w:rsid w:val="13561FF7"/>
    <w:rsid w:val="13636C9D"/>
    <w:rsid w:val="136A1780"/>
    <w:rsid w:val="136B20B3"/>
    <w:rsid w:val="137242E4"/>
    <w:rsid w:val="13734719"/>
    <w:rsid w:val="137A4F62"/>
    <w:rsid w:val="137D059E"/>
    <w:rsid w:val="138066FD"/>
    <w:rsid w:val="13825C54"/>
    <w:rsid w:val="13856861"/>
    <w:rsid w:val="138A327C"/>
    <w:rsid w:val="138F4BE4"/>
    <w:rsid w:val="13950775"/>
    <w:rsid w:val="13A46F74"/>
    <w:rsid w:val="13AB5A15"/>
    <w:rsid w:val="13B02687"/>
    <w:rsid w:val="13B0470E"/>
    <w:rsid w:val="13B152CE"/>
    <w:rsid w:val="13C61FA0"/>
    <w:rsid w:val="13C75F36"/>
    <w:rsid w:val="13C94F9E"/>
    <w:rsid w:val="13CB0C7D"/>
    <w:rsid w:val="13CD25BE"/>
    <w:rsid w:val="13D059B1"/>
    <w:rsid w:val="13D27D3A"/>
    <w:rsid w:val="13D946E1"/>
    <w:rsid w:val="13E512D0"/>
    <w:rsid w:val="13EC1F48"/>
    <w:rsid w:val="13F05BA6"/>
    <w:rsid w:val="13F826B9"/>
    <w:rsid w:val="13FC2F9D"/>
    <w:rsid w:val="140003EE"/>
    <w:rsid w:val="14132C13"/>
    <w:rsid w:val="141B4176"/>
    <w:rsid w:val="141E1448"/>
    <w:rsid w:val="142E0427"/>
    <w:rsid w:val="1436364B"/>
    <w:rsid w:val="143945B5"/>
    <w:rsid w:val="143A1F06"/>
    <w:rsid w:val="14421797"/>
    <w:rsid w:val="144E0756"/>
    <w:rsid w:val="144E0F05"/>
    <w:rsid w:val="145071C7"/>
    <w:rsid w:val="146C1CE5"/>
    <w:rsid w:val="146C5CFF"/>
    <w:rsid w:val="1476015A"/>
    <w:rsid w:val="14861568"/>
    <w:rsid w:val="148F547D"/>
    <w:rsid w:val="14AA2219"/>
    <w:rsid w:val="14AE215E"/>
    <w:rsid w:val="14B05C4F"/>
    <w:rsid w:val="14B411FB"/>
    <w:rsid w:val="14BA5B69"/>
    <w:rsid w:val="14C31F9F"/>
    <w:rsid w:val="14CD3EBA"/>
    <w:rsid w:val="14CF026E"/>
    <w:rsid w:val="14D716CD"/>
    <w:rsid w:val="14D816F9"/>
    <w:rsid w:val="14E033E5"/>
    <w:rsid w:val="14E05750"/>
    <w:rsid w:val="14E13543"/>
    <w:rsid w:val="14F2579C"/>
    <w:rsid w:val="14F3461D"/>
    <w:rsid w:val="14F7191E"/>
    <w:rsid w:val="14F87952"/>
    <w:rsid w:val="15033CD6"/>
    <w:rsid w:val="15047D70"/>
    <w:rsid w:val="15070874"/>
    <w:rsid w:val="15087A4F"/>
    <w:rsid w:val="15123081"/>
    <w:rsid w:val="1515067A"/>
    <w:rsid w:val="151B71C6"/>
    <w:rsid w:val="152615C9"/>
    <w:rsid w:val="15263467"/>
    <w:rsid w:val="152A45A8"/>
    <w:rsid w:val="153322CC"/>
    <w:rsid w:val="154272B9"/>
    <w:rsid w:val="1555410B"/>
    <w:rsid w:val="15617EB7"/>
    <w:rsid w:val="156E7AA8"/>
    <w:rsid w:val="15711D70"/>
    <w:rsid w:val="15787405"/>
    <w:rsid w:val="15794A44"/>
    <w:rsid w:val="157B6998"/>
    <w:rsid w:val="157C3544"/>
    <w:rsid w:val="157E7F7F"/>
    <w:rsid w:val="15894C71"/>
    <w:rsid w:val="15A66D96"/>
    <w:rsid w:val="15AE42CC"/>
    <w:rsid w:val="15AF42AA"/>
    <w:rsid w:val="15BA25B6"/>
    <w:rsid w:val="15BA6845"/>
    <w:rsid w:val="15CB3D7E"/>
    <w:rsid w:val="15CC7D9F"/>
    <w:rsid w:val="15CD18E5"/>
    <w:rsid w:val="15CE2248"/>
    <w:rsid w:val="15D943E8"/>
    <w:rsid w:val="15E24548"/>
    <w:rsid w:val="15EB2B1A"/>
    <w:rsid w:val="15EE0819"/>
    <w:rsid w:val="15F27DB5"/>
    <w:rsid w:val="15F30E4F"/>
    <w:rsid w:val="15F512B7"/>
    <w:rsid w:val="15FB6C68"/>
    <w:rsid w:val="1602273F"/>
    <w:rsid w:val="160E447D"/>
    <w:rsid w:val="161D1E84"/>
    <w:rsid w:val="1623026F"/>
    <w:rsid w:val="1629165B"/>
    <w:rsid w:val="164233E9"/>
    <w:rsid w:val="164904B7"/>
    <w:rsid w:val="165128D0"/>
    <w:rsid w:val="165227DE"/>
    <w:rsid w:val="1655378B"/>
    <w:rsid w:val="165927DA"/>
    <w:rsid w:val="165B0E17"/>
    <w:rsid w:val="165B3DFA"/>
    <w:rsid w:val="165D7A7A"/>
    <w:rsid w:val="166E1F61"/>
    <w:rsid w:val="16810735"/>
    <w:rsid w:val="168B496D"/>
    <w:rsid w:val="168C77A2"/>
    <w:rsid w:val="168D1357"/>
    <w:rsid w:val="16904ACD"/>
    <w:rsid w:val="1691226C"/>
    <w:rsid w:val="16AD1110"/>
    <w:rsid w:val="16B24D54"/>
    <w:rsid w:val="16B705D9"/>
    <w:rsid w:val="16B71B79"/>
    <w:rsid w:val="16B7502C"/>
    <w:rsid w:val="16BA3F6F"/>
    <w:rsid w:val="16BE71F7"/>
    <w:rsid w:val="16C32CA2"/>
    <w:rsid w:val="16CF7B4C"/>
    <w:rsid w:val="16D355CB"/>
    <w:rsid w:val="16DF0D20"/>
    <w:rsid w:val="16E13E36"/>
    <w:rsid w:val="16E21A4B"/>
    <w:rsid w:val="16EA46AC"/>
    <w:rsid w:val="16EC1E37"/>
    <w:rsid w:val="16F158BB"/>
    <w:rsid w:val="16F57E74"/>
    <w:rsid w:val="16F9001E"/>
    <w:rsid w:val="170B3723"/>
    <w:rsid w:val="171A346F"/>
    <w:rsid w:val="171B62D4"/>
    <w:rsid w:val="171C7C7E"/>
    <w:rsid w:val="17291CEF"/>
    <w:rsid w:val="17295317"/>
    <w:rsid w:val="172B661A"/>
    <w:rsid w:val="172E10AE"/>
    <w:rsid w:val="17301CF8"/>
    <w:rsid w:val="17487E46"/>
    <w:rsid w:val="17497ED3"/>
    <w:rsid w:val="174F438E"/>
    <w:rsid w:val="174F5A2D"/>
    <w:rsid w:val="175C3742"/>
    <w:rsid w:val="17612ACD"/>
    <w:rsid w:val="176B2559"/>
    <w:rsid w:val="1771728A"/>
    <w:rsid w:val="17727BA7"/>
    <w:rsid w:val="17732FD9"/>
    <w:rsid w:val="17770B36"/>
    <w:rsid w:val="177D07D8"/>
    <w:rsid w:val="178A3EC0"/>
    <w:rsid w:val="178D1AF6"/>
    <w:rsid w:val="178E27EF"/>
    <w:rsid w:val="178F77DC"/>
    <w:rsid w:val="17906C8E"/>
    <w:rsid w:val="17A12FC7"/>
    <w:rsid w:val="17AF0F51"/>
    <w:rsid w:val="17B0359B"/>
    <w:rsid w:val="17B544C7"/>
    <w:rsid w:val="17C169B6"/>
    <w:rsid w:val="17C62B45"/>
    <w:rsid w:val="17C71BEE"/>
    <w:rsid w:val="17D30292"/>
    <w:rsid w:val="17D6244D"/>
    <w:rsid w:val="17DD06EA"/>
    <w:rsid w:val="17DF5FF2"/>
    <w:rsid w:val="17F64FF0"/>
    <w:rsid w:val="17F71A73"/>
    <w:rsid w:val="180319E6"/>
    <w:rsid w:val="1804021F"/>
    <w:rsid w:val="180704CF"/>
    <w:rsid w:val="18095579"/>
    <w:rsid w:val="1813557A"/>
    <w:rsid w:val="181724B3"/>
    <w:rsid w:val="18290373"/>
    <w:rsid w:val="18295348"/>
    <w:rsid w:val="183E0B6F"/>
    <w:rsid w:val="184475E1"/>
    <w:rsid w:val="18465716"/>
    <w:rsid w:val="18470B47"/>
    <w:rsid w:val="1847646E"/>
    <w:rsid w:val="18577291"/>
    <w:rsid w:val="18580551"/>
    <w:rsid w:val="18633176"/>
    <w:rsid w:val="186826E9"/>
    <w:rsid w:val="186D0A8F"/>
    <w:rsid w:val="1878604D"/>
    <w:rsid w:val="1879424D"/>
    <w:rsid w:val="187C6AAE"/>
    <w:rsid w:val="1888536D"/>
    <w:rsid w:val="18900BA6"/>
    <w:rsid w:val="189E0849"/>
    <w:rsid w:val="189E240B"/>
    <w:rsid w:val="18A51D44"/>
    <w:rsid w:val="18A568FA"/>
    <w:rsid w:val="18B64273"/>
    <w:rsid w:val="18B774D2"/>
    <w:rsid w:val="18BD4B48"/>
    <w:rsid w:val="18C30FB5"/>
    <w:rsid w:val="18C63289"/>
    <w:rsid w:val="18D16929"/>
    <w:rsid w:val="18D2633B"/>
    <w:rsid w:val="18DE3DC4"/>
    <w:rsid w:val="18E61016"/>
    <w:rsid w:val="18E778A3"/>
    <w:rsid w:val="18F81C73"/>
    <w:rsid w:val="19042C6D"/>
    <w:rsid w:val="19066BB2"/>
    <w:rsid w:val="190921E6"/>
    <w:rsid w:val="190E1782"/>
    <w:rsid w:val="19122463"/>
    <w:rsid w:val="1917085E"/>
    <w:rsid w:val="191A7132"/>
    <w:rsid w:val="191D3C7D"/>
    <w:rsid w:val="192450F7"/>
    <w:rsid w:val="192742F0"/>
    <w:rsid w:val="192D37E8"/>
    <w:rsid w:val="19327327"/>
    <w:rsid w:val="193748CC"/>
    <w:rsid w:val="19511C9D"/>
    <w:rsid w:val="195A2821"/>
    <w:rsid w:val="196A3D6F"/>
    <w:rsid w:val="196B5930"/>
    <w:rsid w:val="196F1CFB"/>
    <w:rsid w:val="197A1ADD"/>
    <w:rsid w:val="197B13BE"/>
    <w:rsid w:val="19871B35"/>
    <w:rsid w:val="198A224A"/>
    <w:rsid w:val="198E7EFB"/>
    <w:rsid w:val="199601E8"/>
    <w:rsid w:val="19985EE3"/>
    <w:rsid w:val="19996001"/>
    <w:rsid w:val="199F5E0A"/>
    <w:rsid w:val="19A662C4"/>
    <w:rsid w:val="19AA5251"/>
    <w:rsid w:val="19B53BA6"/>
    <w:rsid w:val="19B70BB1"/>
    <w:rsid w:val="19B9543E"/>
    <w:rsid w:val="19B97A8D"/>
    <w:rsid w:val="19C07B58"/>
    <w:rsid w:val="19C50BE8"/>
    <w:rsid w:val="19CB277A"/>
    <w:rsid w:val="19CD3573"/>
    <w:rsid w:val="19D43C79"/>
    <w:rsid w:val="19DC0808"/>
    <w:rsid w:val="19DC1ACF"/>
    <w:rsid w:val="19DC33C6"/>
    <w:rsid w:val="19DE1284"/>
    <w:rsid w:val="19DE549E"/>
    <w:rsid w:val="19E00DAE"/>
    <w:rsid w:val="19EF50E5"/>
    <w:rsid w:val="19F250C3"/>
    <w:rsid w:val="19F779E4"/>
    <w:rsid w:val="19F9668E"/>
    <w:rsid w:val="19FA4BB2"/>
    <w:rsid w:val="1A0066C9"/>
    <w:rsid w:val="1A1D4791"/>
    <w:rsid w:val="1A1F08D5"/>
    <w:rsid w:val="1A270D63"/>
    <w:rsid w:val="1A295C49"/>
    <w:rsid w:val="1A2C1629"/>
    <w:rsid w:val="1A2D0113"/>
    <w:rsid w:val="1A2E5A87"/>
    <w:rsid w:val="1A3172F0"/>
    <w:rsid w:val="1A364CF7"/>
    <w:rsid w:val="1A3B25CE"/>
    <w:rsid w:val="1A3E6CDB"/>
    <w:rsid w:val="1A4A1CD0"/>
    <w:rsid w:val="1A612E22"/>
    <w:rsid w:val="1A6F6454"/>
    <w:rsid w:val="1A7032D2"/>
    <w:rsid w:val="1A7D7792"/>
    <w:rsid w:val="1A7F070D"/>
    <w:rsid w:val="1A81623A"/>
    <w:rsid w:val="1A8F0089"/>
    <w:rsid w:val="1A9205A9"/>
    <w:rsid w:val="1AA11859"/>
    <w:rsid w:val="1AA52636"/>
    <w:rsid w:val="1AAC7302"/>
    <w:rsid w:val="1ABE5B07"/>
    <w:rsid w:val="1AC16783"/>
    <w:rsid w:val="1AC4013E"/>
    <w:rsid w:val="1ACC45AC"/>
    <w:rsid w:val="1ADD769A"/>
    <w:rsid w:val="1AFC361D"/>
    <w:rsid w:val="1B061C25"/>
    <w:rsid w:val="1B0B7746"/>
    <w:rsid w:val="1B102E00"/>
    <w:rsid w:val="1B126700"/>
    <w:rsid w:val="1B1302D5"/>
    <w:rsid w:val="1B136AA4"/>
    <w:rsid w:val="1B140A16"/>
    <w:rsid w:val="1B167ABD"/>
    <w:rsid w:val="1B2C6ACF"/>
    <w:rsid w:val="1B2D5A6F"/>
    <w:rsid w:val="1B2E0029"/>
    <w:rsid w:val="1B2E15DA"/>
    <w:rsid w:val="1B332AFE"/>
    <w:rsid w:val="1B39444F"/>
    <w:rsid w:val="1B3D5142"/>
    <w:rsid w:val="1B4C1C07"/>
    <w:rsid w:val="1B506A50"/>
    <w:rsid w:val="1B5A73F8"/>
    <w:rsid w:val="1B5F4E7C"/>
    <w:rsid w:val="1B6F4DAC"/>
    <w:rsid w:val="1B7951BF"/>
    <w:rsid w:val="1B851BE3"/>
    <w:rsid w:val="1B8E73BA"/>
    <w:rsid w:val="1B951CEC"/>
    <w:rsid w:val="1B9862F9"/>
    <w:rsid w:val="1B9A099D"/>
    <w:rsid w:val="1BA42D7B"/>
    <w:rsid w:val="1BA53335"/>
    <w:rsid w:val="1BAF4B15"/>
    <w:rsid w:val="1BB361E0"/>
    <w:rsid w:val="1BB67F3C"/>
    <w:rsid w:val="1BC511B5"/>
    <w:rsid w:val="1BC772EA"/>
    <w:rsid w:val="1BC91117"/>
    <w:rsid w:val="1BCC565C"/>
    <w:rsid w:val="1BD018E4"/>
    <w:rsid w:val="1BD11587"/>
    <w:rsid w:val="1BD23E88"/>
    <w:rsid w:val="1BD4226E"/>
    <w:rsid w:val="1BED0C8A"/>
    <w:rsid w:val="1BF222C2"/>
    <w:rsid w:val="1BF43826"/>
    <w:rsid w:val="1C1279E8"/>
    <w:rsid w:val="1C21369D"/>
    <w:rsid w:val="1C2512E5"/>
    <w:rsid w:val="1C270FAC"/>
    <w:rsid w:val="1C2E4830"/>
    <w:rsid w:val="1C365A08"/>
    <w:rsid w:val="1C372B2F"/>
    <w:rsid w:val="1C383F50"/>
    <w:rsid w:val="1C38730F"/>
    <w:rsid w:val="1C4C7221"/>
    <w:rsid w:val="1C4F5052"/>
    <w:rsid w:val="1C631CDD"/>
    <w:rsid w:val="1C667BA1"/>
    <w:rsid w:val="1C702EB1"/>
    <w:rsid w:val="1C827A63"/>
    <w:rsid w:val="1C85274B"/>
    <w:rsid w:val="1C902596"/>
    <w:rsid w:val="1C911AD1"/>
    <w:rsid w:val="1C920A90"/>
    <w:rsid w:val="1C992A22"/>
    <w:rsid w:val="1C9E69E4"/>
    <w:rsid w:val="1CA04500"/>
    <w:rsid w:val="1CA122FE"/>
    <w:rsid w:val="1CA2092E"/>
    <w:rsid w:val="1CA35252"/>
    <w:rsid w:val="1CB07ACA"/>
    <w:rsid w:val="1CB719E3"/>
    <w:rsid w:val="1CB91721"/>
    <w:rsid w:val="1CBC2772"/>
    <w:rsid w:val="1CD826E9"/>
    <w:rsid w:val="1CE736CB"/>
    <w:rsid w:val="1CEB45B7"/>
    <w:rsid w:val="1CF14BFF"/>
    <w:rsid w:val="1CF160B3"/>
    <w:rsid w:val="1D056B60"/>
    <w:rsid w:val="1D0647C8"/>
    <w:rsid w:val="1D0F26EB"/>
    <w:rsid w:val="1D180A6A"/>
    <w:rsid w:val="1D325854"/>
    <w:rsid w:val="1D3465C1"/>
    <w:rsid w:val="1D3E5B6F"/>
    <w:rsid w:val="1D422EA4"/>
    <w:rsid w:val="1D4A240D"/>
    <w:rsid w:val="1D4E47BF"/>
    <w:rsid w:val="1D4F28FA"/>
    <w:rsid w:val="1D524461"/>
    <w:rsid w:val="1D5E1EA3"/>
    <w:rsid w:val="1D603D9D"/>
    <w:rsid w:val="1D6866CF"/>
    <w:rsid w:val="1D6D402E"/>
    <w:rsid w:val="1D6E6FD0"/>
    <w:rsid w:val="1D710C49"/>
    <w:rsid w:val="1D8C2AF8"/>
    <w:rsid w:val="1D8F6D71"/>
    <w:rsid w:val="1D925FDB"/>
    <w:rsid w:val="1DA70BB9"/>
    <w:rsid w:val="1DAE62DA"/>
    <w:rsid w:val="1DB90C32"/>
    <w:rsid w:val="1DBC2808"/>
    <w:rsid w:val="1DC114FF"/>
    <w:rsid w:val="1DC642F8"/>
    <w:rsid w:val="1DD0096A"/>
    <w:rsid w:val="1DD05976"/>
    <w:rsid w:val="1DE77A72"/>
    <w:rsid w:val="1DEE6DB7"/>
    <w:rsid w:val="1DF04352"/>
    <w:rsid w:val="1DF321BF"/>
    <w:rsid w:val="1E083EE0"/>
    <w:rsid w:val="1E133DDA"/>
    <w:rsid w:val="1E147464"/>
    <w:rsid w:val="1E193928"/>
    <w:rsid w:val="1E295BD6"/>
    <w:rsid w:val="1E3335D8"/>
    <w:rsid w:val="1E381CD9"/>
    <w:rsid w:val="1E38656F"/>
    <w:rsid w:val="1E393C2F"/>
    <w:rsid w:val="1E3A3891"/>
    <w:rsid w:val="1E3B6D8F"/>
    <w:rsid w:val="1E3E158D"/>
    <w:rsid w:val="1E4D09EA"/>
    <w:rsid w:val="1E562BF7"/>
    <w:rsid w:val="1E627493"/>
    <w:rsid w:val="1E690BE0"/>
    <w:rsid w:val="1E6E03BE"/>
    <w:rsid w:val="1E7448E9"/>
    <w:rsid w:val="1E745900"/>
    <w:rsid w:val="1E9942B0"/>
    <w:rsid w:val="1E9F1C20"/>
    <w:rsid w:val="1EB01F7B"/>
    <w:rsid w:val="1EB656BC"/>
    <w:rsid w:val="1EBB113C"/>
    <w:rsid w:val="1EC50613"/>
    <w:rsid w:val="1ECF2393"/>
    <w:rsid w:val="1ED76E33"/>
    <w:rsid w:val="1EDA0A89"/>
    <w:rsid w:val="1EE64C49"/>
    <w:rsid w:val="1EEA37D3"/>
    <w:rsid w:val="1EEE186F"/>
    <w:rsid w:val="1EF01443"/>
    <w:rsid w:val="1EF1162C"/>
    <w:rsid w:val="1EF757DA"/>
    <w:rsid w:val="1EF87999"/>
    <w:rsid w:val="1EFB1814"/>
    <w:rsid w:val="1F142492"/>
    <w:rsid w:val="1F145CB7"/>
    <w:rsid w:val="1F1B6126"/>
    <w:rsid w:val="1F231EE1"/>
    <w:rsid w:val="1F2665C4"/>
    <w:rsid w:val="1F2B58D2"/>
    <w:rsid w:val="1F2C0F9B"/>
    <w:rsid w:val="1F331020"/>
    <w:rsid w:val="1F343096"/>
    <w:rsid w:val="1F4073DA"/>
    <w:rsid w:val="1F42518F"/>
    <w:rsid w:val="1F4A7EFD"/>
    <w:rsid w:val="1F5203CD"/>
    <w:rsid w:val="1F5630D1"/>
    <w:rsid w:val="1F5A48CE"/>
    <w:rsid w:val="1F5A4AE8"/>
    <w:rsid w:val="1F6F5268"/>
    <w:rsid w:val="1F725BB1"/>
    <w:rsid w:val="1F777AD8"/>
    <w:rsid w:val="1F884A71"/>
    <w:rsid w:val="1F9B10E1"/>
    <w:rsid w:val="1FA33FBF"/>
    <w:rsid w:val="1FA42A5F"/>
    <w:rsid w:val="1FB30038"/>
    <w:rsid w:val="1FB317C0"/>
    <w:rsid w:val="1FCE5FD1"/>
    <w:rsid w:val="1FD24599"/>
    <w:rsid w:val="1FD45DD0"/>
    <w:rsid w:val="1FE37EFF"/>
    <w:rsid w:val="1FE52D65"/>
    <w:rsid w:val="1FE905EE"/>
    <w:rsid w:val="1FEA46B2"/>
    <w:rsid w:val="1FEE2765"/>
    <w:rsid w:val="1FF1056D"/>
    <w:rsid w:val="1FF67566"/>
    <w:rsid w:val="200018CD"/>
    <w:rsid w:val="20041AF1"/>
    <w:rsid w:val="200864CC"/>
    <w:rsid w:val="200A4108"/>
    <w:rsid w:val="20187090"/>
    <w:rsid w:val="2028479D"/>
    <w:rsid w:val="202A43B6"/>
    <w:rsid w:val="202F247C"/>
    <w:rsid w:val="2031738D"/>
    <w:rsid w:val="20317B18"/>
    <w:rsid w:val="20407A23"/>
    <w:rsid w:val="2042705E"/>
    <w:rsid w:val="20447C3F"/>
    <w:rsid w:val="205020CC"/>
    <w:rsid w:val="20632186"/>
    <w:rsid w:val="206809A9"/>
    <w:rsid w:val="206D76DA"/>
    <w:rsid w:val="207E329D"/>
    <w:rsid w:val="20837EC3"/>
    <w:rsid w:val="20850225"/>
    <w:rsid w:val="20884E55"/>
    <w:rsid w:val="208D48F6"/>
    <w:rsid w:val="20933A48"/>
    <w:rsid w:val="209C25EB"/>
    <w:rsid w:val="209D013D"/>
    <w:rsid w:val="20A429C4"/>
    <w:rsid w:val="20A73A25"/>
    <w:rsid w:val="20B43C56"/>
    <w:rsid w:val="20BF7DB1"/>
    <w:rsid w:val="20C7580C"/>
    <w:rsid w:val="20D02D29"/>
    <w:rsid w:val="20D15EF0"/>
    <w:rsid w:val="20D16F9E"/>
    <w:rsid w:val="20D32BE0"/>
    <w:rsid w:val="20D418D1"/>
    <w:rsid w:val="20D47FD9"/>
    <w:rsid w:val="20D94A22"/>
    <w:rsid w:val="20DB56A7"/>
    <w:rsid w:val="20DC5F5A"/>
    <w:rsid w:val="20E94923"/>
    <w:rsid w:val="20EC5D05"/>
    <w:rsid w:val="20FE3EA9"/>
    <w:rsid w:val="20FF41F4"/>
    <w:rsid w:val="2103459B"/>
    <w:rsid w:val="21062051"/>
    <w:rsid w:val="21091599"/>
    <w:rsid w:val="210F0B9D"/>
    <w:rsid w:val="21107396"/>
    <w:rsid w:val="21243569"/>
    <w:rsid w:val="212C5D1F"/>
    <w:rsid w:val="21334D53"/>
    <w:rsid w:val="213B3128"/>
    <w:rsid w:val="213D3635"/>
    <w:rsid w:val="213F621B"/>
    <w:rsid w:val="21424BB0"/>
    <w:rsid w:val="21450680"/>
    <w:rsid w:val="214D336E"/>
    <w:rsid w:val="214E1A0E"/>
    <w:rsid w:val="2162176B"/>
    <w:rsid w:val="216A57E7"/>
    <w:rsid w:val="217D78CD"/>
    <w:rsid w:val="217E4AA5"/>
    <w:rsid w:val="21926267"/>
    <w:rsid w:val="21972610"/>
    <w:rsid w:val="21A565BF"/>
    <w:rsid w:val="21CC78ED"/>
    <w:rsid w:val="21D84484"/>
    <w:rsid w:val="21DE1467"/>
    <w:rsid w:val="21E71110"/>
    <w:rsid w:val="21E92E36"/>
    <w:rsid w:val="21EA6F90"/>
    <w:rsid w:val="21EC1E14"/>
    <w:rsid w:val="21F14FF5"/>
    <w:rsid w:val="21F219B8"/>
    <w:rsid w:val="21F64A66"/>
    <w:rsid w:val="21F6650A"/>
    <w:rsid w:val="21FA7B5C"/>
    <w:rsid w:val="22031BE4"/>
    <w:rsid w:val="22053EA3"/>
    <w:rsid w:val="22190ED4"/>
    <w:rsid w:val="221E23FE"/>
    <w:rsid w:val="22262FD6"/>
    <w:rsid w:val="223D5944"/>
    <w:rsid w:val="22406D89"/>
    <w:rsid w:val="22485525"/>
    <w:rsid w:val="224A7B3C"/>
    <w:rsid w:val="22504220"/>
    <w:rsid w:val="225364F2"/>
    <w:rsid w:val="2255601C"/>
    <w:rsid w:val="225864A6"/>
    <w:rsid w:val="225A0384"/>
    <w:rsid w:val="225E603D"/>
    <w:rsid w:val="226464C8"/>
    <w:rsid w:val="22746D0B"/>
    <w:rsid w:val="2275186C"/>
    <w:rsid w:val="228937E5"/>
    <w:rsid w:val="228F0B71"/>
    <w:rsid w:val="22A00DF4"/>
    <w:rsid w:val="22A950D8"/>
    <w:rsid w:val="22AD7379"/>
    <w:rsid w:val="22BA5BDF"/>
    <w:rsid w:val="22C36E42"/>
    <w:rsid w:val="22CC642A"/>
    <w:rsid w:val="22D25D83"/>
    <w:rsid w:val="22D36AC2"/>
    <w:rsid w:val="22D52B04"/>
    <w:rsid w:val="22D5326C"/>
    <w:rsid w:val="22D7514B"/>
    <w:rsid w:val="22E314C3"/>
    <w:rsid w:val="22E6761F"/>
    <w:rsid w:val="22EA0D04"/>
    <w:rsid w:val="22EE59BA"/>
    <w:rsid w:val="22F4449A"/>
    <w:rsid w:val="22F578E9"/>
    <w:rsid w:val="22F84746"/>
    <w:rsid w:val="22FC7F51"/>
    <w:rsid w:val="22FE22E0"/>
    <w:rsid w:val="230348B0"/>
    <w:rsid w:val="23044C91"/>
    <w:rsid w:val="230608EA"/>
    <w:rsid w:val="23085B0D"/>
    <w:rsid w:val="23085D6F"/>
    <w:rsid w:val="23134798"/>
    <w:rsid w:val="231C1F76"/>
    <w:rsid w:val="23214B0D"/>
    <w:rsid w:val="23332470"/>
    <w:rsid w:val="23356949"/>
    <w:rsid w:val="23367402"/>
    <w:rsid w:val="233A7F74"/>
    <w:rsid w:val="23410032"/>
    <w:rsid w:val="2342180B"/>
    <w:rsid w:val="234460FA"/>
    <w:rsid w:val="23566897"/>
    <w:rsid w:val="23611BB3"/>
    <w:rsid w:val="23671038"/>
    <w:rsid w:val="23683763"/>
    <w:rsid w:val="236B6219"/>
    <w:rsid w:val="236D509E"/>
    <w:rsid w:val="237453F4"/>
    <w:rsid w:val="237C09F3"/>
    <w:rsid w:val="23852B3D"/>
    <w:rsid w:val="23871E67"/>
    <w:rsid w:val="23897FB8"/>
    <w:rsid w:val="23913BD5"/>
    <w:rsid w:val="23992F78"/>
    <w:rsid w:val="23AA4E30"/>
    <w:rsid w:val="23B01764"/>
    <w:rsid w:val="23BD66AD"/>
    <w:rsid w:val="23C443CE"/>
    <w:rsid w:val="23C87445"/>
    <w:rsid w:val="23D41706"/>
    <w:rsid w:val="23D551EE"/>
    <w:rsid w:val="23DA397A"/>
    <w:rsid w:val="23DE16FC"/>
    <w:rsid w:val="23EA0883"/>
    <w:rsid w:val="23F02DD5"/>
    <w:rsid w:val="240440A9"/>
    <w:rsid w:val="240D07E4"/>
    <w:rsid w:val="241067BF"/>
    <w:rsid w:val="241A14EB"/>
    <w:rsid w:val="242522DC"/>
    <w:rsid w:val="2429632B"/>
    <w:rsid w:val="24481D26"/>
    <w:rsid w:val="24537901"/>
    <w:rsid w:val="245733F0"/>
    <w:rsid w:val="24580CDC"/>
    <w:rsid w:val="24607DA4"/>
    <w:rsid w:val="24631444"/>
    <w:rsid w:val="24742703"/>
    <w:rsid w:val="24820BCD"/>
    <w:rsid w:val="248B069B"/>
    <w:rsid w:val="248B48D4"/>
    <w:rsid w:val="24950249"/>
    <w:rsid w:val="249555F1"/>
    <w:rsid w:val="24964E9B"/>
    <w:rsid w:val="24965B37"/>
    <w:rsid w:val="24A37D1A"/>
    <w:rsid w:val="24AC52AC"/>
    <w:rsid w:val="24B90E18"/>
    <w:rsid w:val="24B96E80"/>
    <w:rsid w:val="24CA1560"/>
    <w:rsid w:val="24DC399F"/>
    <w:rsid w:val="24E543F9"/>
    <w:rsid w:val="24E6091C"/>
    <w:rsid w:val="24EA3DB3"/>
    <w:rsid w:val="25001573"/>
    <w:rsid w:val="25007E92"/>
    <w:rsid w:val="25057749"/>
    <w:rsid w:val="25077237"/>
    <w:rsid w:val="250D49B5"/>
    <w:rsid w:val="25102ED0"/>
    <w:rsid w:val="25114CB4"/>
    <w:rsid w:val="251D7A04"/>
    <w:rsid w:val="2522041D"/>
    <w:rsid w:val="25246CD3"/>
    <w:rsid w:val="252D26B5"/>
    <w:rsid w:val="252E5FA1"/>
    <w:rsid w:val="25332C7E"/>
    <w:rsid w:val="2535012B"/>
    <w:rsid w:val="2536665A"/>
    <w:rsid w:val="254E709F"/>
    <w:rsid w:val="255510CE"/>
    <w:rsid w:val="255D3611"/>
    <w:rsid w:val="25671DE0"/>
    <w:rsid w:val="25706CF0"/>
    <w:rsid w:val="257653F7"/>
    <w:rsid w:val="257829D7"/>
    <w:rsid w:val="25791881"/>
    <w:rsid w:val="25850E1F"/>
    <w:rsid w:val="258B319E"/>
    <w:rsid w:val="2598047E"/>
    <w:rsid w:val="259C7971"/>
    <w:rsid w:val="25A31D2A"/>
    <w:rsid w:val="25AC3EDE"/>
    <w:rsid w:val="25BB0706"/>
    <w:rsid w:val="25BD510D"/>
    <w:rsid w:val="25C20540"/>
    <w:rsid w:val="25C4336C"/>
    <w:rsid w:val="25CA6231"/>
    <w:rsid w:val="25CF0FFD"/>
    <w:rsid w:val="25DA22B4"/>
    <w:rsid w:val="25DA2F55"/>
    <w:rsid w:val="25DC2D17"/>
    <w:rsid w:val="25DC7786"/>
    <w:rsid w:val="25E4461C"/>
    <w:rsid w:val="25E50262"/>
    <w:rsid w:val="25E706ED"/>
    <w:rsid w:val="260B7BE2"/>
    <w:rsid w:val="2619009D"/>
    <w:rsid w:val="262D21F7"/>
    <w:rsid w:val="262E48D6"/>
    <w:rsid w:val="262F400E"/>
    <w:rsid w:val="262F72C7"/>
    <w:rsid w:val="26331326"/>
    <w:rsid w:val="26416E9A"/>
    <w:rsid w:val="2646133C"/>
    <w:rsid w:val="26466413"/>
    <w:rsid w:val="264B3D47"/>
    <w:rsid w:val="2654572C"/>
    <w:rsid w:val="26610A9E"/>
    <w:rsid w:val="26686957"/>
    <w:rsid w:val="266A0DDE"/>
    <w:rsid w:val="266D6678"/>
    <w:rsid w:val="26724602"/>
    <w:rsid w:val="26727066"/>
    <w:rsid w:val="267F23BE"/>
    <w:rsid w:val="26811C8D"/>
    <w:rsid w:val="268E131F"/>
    <w:rsid w:val="26913DFE"/>
    <w:rsid w:val="26B03A4C"/>
    <w:rsid w:val="26B8378B"/>
    <w:rsid w:val="26CA1A96"/>
    <w:rsid w:val="26E242D4"/>
    <w:rsid w:val="26EB562F"/>
    <w:rsid w:val="26F6561C"/>
    <w:rsid w:val="26F71221"/>
    <w:rsid w:val="26FA3A42"/>
    <w:rsid w:val="26FF1DFE"/>
    <w:rsid w:val="2705101F"/>
    <w:rsid w:val="27096A60"/>
    <w:rsid w:val="270E7A2D"/>
    <w:rsid w:val="27147740"/>
    <w:rsid w:val="271A4AE3"/>
    <w:rsid w:val="2724224F"/>
    <w:rsid w:val="272D710D"/>
    <w:rsid w:val="27323152"/>
    <w:rsid w:val="2738360C"/>
    <w:rsid w:val="273A4D49"/>
    <w:rsid w:val="274013D0"/>
    <w:rsid w:val="275E48E1"/>
    <w:rsid w:val="276D21BB"/>
    <w:rsid w:val="27721213"/>
    <w:rsid w:val="277317CA"/>
    <w:rsid w:val="27773123"/>
    <w:rsid w:val="27830770"/>
    <w:rsid w:val="27873988"/>
    <w:rsid w:val="27940431"/>
    <w:rsid w:val="279F5F1E"/>
    <w:rsid w:val="27AE2D66"/>
    <w:rsid w:val="27B17DE3"/>
    <w:rsid w:val="27B41EF6"/>
    <w:rsid w:val="27B451C7"/>
    <w:rsid w:val="27C6718A"/>
    <w:rsid w:val="27D60C40"/>
    <w:rsid w:val="27DE0084"/>
    <w:rsid w:val="27E00193"/>
    <w:rsid w:val="27EF490D"/>
    <w:rsid w:val="27F14155"/>
    <w:rsid w:val="27F2344E"/>
    <w:rsid w:val="27F5479D"/>
    <w:rsid w:val="27F84144"/>
    <w:rsid w:val="28020FFC"/>
    <w:rsid w:val="280E5FDF"/>
    <w:rsid w:val="28101E51"/>
    <w:rsid w:val="28107676"/>
    <w:rsid w:val="28132EB5"/>
    <w:rsid w:val="28167C1B"/>
    <w:rsid w:val="28224BAD"/>
    <w:rsid w:val="282422C4"/>
    <w:rsid w:val="282D7DD8"/>
    <w:rsid w:val="283F6970"/>
    <w:rsid w:val="28401FF1"/>
    <w:rsid w:val="284321D8"/>
    <w:rsid w:val="284D097A"/>
    <w:rsid w:val="285465A6"/>
    <w:rsid w:val="285477F3"/>
    <w:rsid w:val="28611211"/>
    <w:rsid w:val="28661DBD"/>
    <w:rsid w:val="28684327"/>
    <w:rsid w:val="28784CC1"/>
    <w:rsid w:val="287E0B81"/>
    <w:rsid w:val="287F60D2"/>
    <w:rsid w:val="28891D9C"/>
    <w:rsid w:val="28900227"/>
    <w:rsid w:val="28910DEB"/>
    <w:rsid w:val="28946612"/>
    <w:rsid w:val="28A56770"/>
    <w:rsid w:val="28A57CAD"/>
    <w:rsid w:val="28A8290F"/>
    <w:rsid w:val="28A907DE"/>
    <w:rsid w:val="28A90C44"/>
    <w:rsid w:val="28AC786C"/>
    <w:rsid w:val="28AD3122"/>
    <w:rsid w:val="28B11B0C"/>
    <w:rsid w:val="28B55B42"/>
    <w:rsid w:val="28B85C4C"/>
    <w:rsid w:val="28D62AF5"/>
    <w:rsid w:val="28E065BC"/>
    <w:rsid w:val="28E362B4"/>
    <w:rsid w:val="28E74D7B"/>
    <w:rsid w:val="28F017EE"/>
    <w:rsid w:val="28F9039D"/>
    <w:rsid w:val="28F91DA8"/>
    <w:rsid w:val="28FB07DF"/>
    <w:rsid w:val="28FD7E9A"/>
    <w:rsid w:val="2901007C"/>
    <w:rsid w:val="2901635E"/>
    <w:rsid w:val="29080C44"/>
    <w:rsid w:val="290C5F86"/>
    <w:rsid w:val="290F4CCB"/>
    <w:rsid w:val="291331D8"/>
    <w:rsid w:val="29207059"/>
    <w:rsid w:val="292A722D"/>
    <w:rsid w:val="292C33A3"/>
    <w:rsid w:val="292F71B5"/>
    <w:rsid w:val="293346D0"/>
    <w:rsid w:val="294325BB"/>
    <w:rsid w:val="294D0F4E"/>
    <w:rsid w:val="2954203E"/>
    <w:rsid w:val="2969747A"/>
    <w:rsid w:val="296A6830"/>
    <w:rsid w:val="29795906"/>
    <w:rsid w:val="29844A24"/>
    <w:rsid w:val="2985191D"/>
    <w:rsid w:val="298B28C6"/>
    <w:rsid w:val="29A513AD"/>
    <w:rsid w:val="29A5647B"/>
    <w:rsid w:val="29B81E97"/>
    <w:rsid w:val="29B913A7"/>
    <w:rsid w:val="29C61190"/>
    <w:rsid w:val="29CE172C"/>
    <w:rsid w:val="29D564C5"/>
    <w:rsid w:val="29DA6961"/>
    <w:rsid w:val="29E523CB"/>
    <w:rsid w:val="29F203EE"/>
    <w:rsid w:val="2A042C88"/>
    <w:rsid w:val="2A0F3690"/>
    <w:rsid w:val="2A132222"/>
    <w:rsid w:val="2A1A3DF6"/>
    <w:rsid w:val="2A1B2711"/>
    <w:rsid w:val="2A3743E4"/>
    <w:rsid w:val="2A3A3B1F"/>
    <w:rsid w:val="2A492C3E"/>
    <w:rsid w:val="2A515255"/>
    <w:rsid w:val="2A5A1BFE"/>
    <w:rsid w:val="2A5E43F1"/>
    <w:rsid w:val="2A630EAA"/>
    <w:rsid w:val="2A843EAB"/>
    <w:rsid w:val="2A912146"/>
    <w:rsid w:val="2A967878"/>
    <w:rsid w:val="2A9C58CE"/>
    <w:rsid w:val="2AA619C3"/>
    <w:rsid w:val="2AAC1BC8"/>
    <w:rsid w:val="2AAF4B0E"/>
    <w:rsid w:val="2ABA7F05"/>
    <w:rsid w:val="2AC5492A"/>
    <w:rsid w:val="2ACA5AB5"/>
    <w:rsid w:val="2ACE4D8C"/>
    <w:rsid w:val="2AD01FCB"/>
    <w:rsid w:val="2AD255F8"/>
    <w:rsid w:val="2AD33EE3"/>
    <w:rsid w:val="2AD407FB"/>
    <w:rsid w:val="2ADA35D5"/>
    <w:rsid w:val="2AE67AB0"/>
    <w:rsid w:val="2B074D00"/>
    <w:rsid w:val="2B14065D"/>
    <w:rsid w:val="2B140B14"/>
    <w:rsid w:val="2B1929DF"/>
    <w:rsid w:val="2B1A10B5"/>
    <w:rsid w:val="2B2C588E"/>
    <w:rsid w:val="2B333056"/>
    <w:rsid w:val="2B431FDD"/>
    <w:rsid w:val="2B4524B3"/>
    <w:rsid w:val="2B5A1EBC"/>
    <w:rsid w:val="2B616301"/>
    <w:rsid w:val="2B6E4EFF"/>
    <w:rsid w:val="2B72191A"/>
    <w:rsid w:val="2B7E62D0"/>
    <w:rsid w:val="2B807772"/>
    <w:rsid w:val="2B8C2A89"/>
    <w:rsid w:val="2B95693B"/>
    <w:rsid w:val="2B9C6641"/>
    <w:rsid w:val="2BA36D16"/>
    <w:rsid w:val="2BA5263A"/>
    <w:rsid w:val="2BB13A1E"/>
    <w:rsid w:val="2BBD307D"/>
    <w:rsid w:val="2BC77AE5"/>
    <w:rsid w:val="2BD0334B"/>
    <w:rsid w:val="2BD10DD0"/>
    <w:rsid w:val="2BDE0AA9"/>
    <w:rsid w:val="2BDF2788"/>
    <w:rsid w:val="2BE62345"/>
    <w:rsid w:val="2BEB4727"/>
    <w:rsid w:val="2BF726EC"/>
    <w:rsid w:val="2BFA674D"/>
    <w:rsid w:val="2C02591C"/>
    <w:rsid w:val="2C062808"/>
    <w:rsid w:val="2C0C49AD"/>
    <w:rsid w:val="2C0C717D"/>
    <w:rsid w:val="2C0E17EC"/>
    <w:rsid w:val="2C0F719C"/>
    <w:rsid w:val="2C1C0180"/>
    <w:rsid w:val="2C23728E"/>
    <w:rsid w:val="2C29508C"/>
    <w:rsid w:val="2C2C3E2B"/>
    <w:rsid w:val="2C3046C3"/>
    <w:rsid w:val="2C3B55DA"/>
    <w:rsid w:val="2C451B75"/>
    <w:rsid w:val="2C4C16E8"/>
    <w:rsid w:val="2C5477A1"/>
    <w:rsid w:val="2C7102B7"/>
    <w:rsid w:val="2C7862D9"/>
    <w:rsid w:val="2C797359"/>
    <w:rsid w:val="2C7A4A76"/>
    <w:rsid w:val="2C887041"/>
    <w:rsid w:val="2C933E0F"/>
    <w:rsid w:val="2C952DEA"/>
    <w:rsid w:val="2C9659A7"/>
    <w:rsid w:val="2C994125"/>
    <w:rsid w:val="2CA826A8"/>
    <w:rsid w:val="2CAC4048"/>
    <w:rsid w:val="2CB812DF"/>
    <w:rsid w:val="2CB929A9"/>
    <w:rsid w:val="2CBA65FB"/>
    <w:rsid w:val="2CC41419"/>
    <w:rsid w:val="2CD5206D"/>
    <w:rsid w:val="2CDA1F09"/>
    <w:rsid w:val="2CDF3E93"/>
    <w:rsid w:val="2CE07FF7"/>
    <w:rsid w:val="2CE4264E"/>
    <w:rsid w:val="2CF127B8"/>
    <w:rsid w:val="2D086701"/>
    <w:rsid w:val="2D0A5B99"/>
    <w:rsid w:val="2D0B5FE9"/>
    <w:rsid w:val="2D1775F8"/>
    <w:rsid w:val="2D1858EE"/>
    <w:rsid w:val="2D231148"/>
    <w:rsid w:val="2D2F2615"/>
    <w:rsid w:val="2D2F79A7"/>
    <w:rsid w:val="2D394BC3"/>
    <w:rsid w:val="2D3A2F71"/>
    <w:rsid w:val="2D3B7DC9"/>
    <w:rsid w:val="2D3F51BB"/>
    <w:rsid w:val="2D5D48E1"/>
    <w:rsid w:val="2D6058AB"/>
    <w:rsid w:val="2D660EA3"/>
    <w:rsid w:val="2D69791E"/>
    <w:rsid w:val="2D6A487F"/>
    <w:rsid w:val="2D725073"/>
    <w:rsid w:val="2D770652"/>
    <w:rsid w:val="2D7E0D38"/>
    <w:rsid w:val="2D9D009A"/>
    <w:rsid w:val="2DA00051"/>
    <w:rsid w:val="2DA85363"/>
    <w:rsid w:val="2DB16607"/>
    <w:rsid w:val="2DB80605"/>
    <w:rsid w:val="2DBA11E6"/>
    <w:rsid w:val="2DC17766"/>
    <w:rsid w:val="2DC871AC"/>
    <w:rsid w:val="2DCC6F3B"/>
    <w:rsid w:val="2DCD225A"/>
    <w:rsid w:val="2DD46F9D"/>
    <w:rsid w:val="2DD5695D"/>
    <w:rsid w:val="2DD56F2E"/>
    <w:rsid w:val="2DDC184F"/>
    <w:rsid w:val="2DDD1E0D"/>
    <w:rsid w:val="2DE14FBD"/>
    <w:rsid w:val="2DE838A5"/>
    <w:rsid w:val="2DEE6B4B"/>
    <w:rsid w:val="2DF07AC4"/>
    <w:rsid w:val="2DFF48AF"/>
    <w:rsid w:val="2E01285A"/>
    <w:rsid w:val="2E042AA7"/>
    <w:rsid w:val="2E0A647C"/>
    <w:rsid w:val="2E186645"/>
    <w:rsid w:val="2E1F4FBA"/>
    <w:rsid w:val="2E232BF6"/>
    <w:rsid w:val="2E2810DA"/>
    <w:rsid w:val="2E2F08CB"/>
    <w:rsid w:val="2E30109B"/>
    <w:rsid w:val="2E381EA7"/>
    <w:rsid w:val="2E3B5515"/>
    <w:rsid w:val="2E3B6EF8"/>
    <w:rsid w:val="2E3E0FCE"/>
    <w:rsid w:val="2E3E746E"/>
    <w:rsid w:val="2E3F36E5"/>
    <w:rsid w:val="2E4C7A9E"/>
    <w:rsid w:val="2E4E4E47"/>
    <w:rsid w:val="2E534F53"/>
    <w:rsid w:val="2E581667"/>
    <w:rsid w:val="2E6337F4"/>
    <w:rsid w:val="2E6A78F4"/>
    <w:rsid w:val="2E7D0A56"/>
    <w:rsid w:val="2E8554F4"/>
    <w:rsid w:val="2E8A35A9"/>
    <w:rsid w:val="2E8F24AA"/>
    <w:rsid w:val="2E991958"/>
    <w:rsid w:val="2E99537A"/>
    <w:rsid w:val="2EAD2746"/>
    <w:rsid w:val="2EB220DB"/>
    <w:rsid w:val="2EB33973"/>
    <w:rsid w:val="2EBC7A56"/>
    <w:rsid w:val="2EC52E2C"/>
    <w:rsid w:val="2EC84EF3"/>
    <w:rsid w:val="2ECA606A"/>
    <w:rsid w:val="2ED476F2"/>
    <w:rsid w:val="2ED765D2"/>
    <w:rsid w:val="2EE32897"/>
    <w:rsid w:val="2EEB4991"/>
    <w:rsid w:val="2EEC4940"/>
    <w:rsid w:val="2EF32B62"/>
    <w:rsid w:val="2EFA1712"/>
    <w:rsid w:val="2F002409"/>
    <w:rsid w:val="2F037CC4"/>
    <w:rsid w:val="2F071419"/>
    <w:rsid w:val="2F0D663E"/>
    <w:rsid w:val="2F110FE0"/>
    <w:rsid w:val="2F11435F"/>
    <w:rsid w:val="2F225A01"/>
    <w:rsid w:val="2F2E3C59"/>
    <w:rsid w:val="2F341D02"/>
    <w:rsid w:val="2F346D47"/>
    <w:rsid w:val="2F5A602E"/>
    <w:rsid w:val="2F606AF6"/>
    <w:rsid w:val="2F670037"/>
    <w:rsid w:val="2F727D37"/>
    <w:rsid w:val="2F76543F"/>
    <w:rsid w:val="2F8344E5"/>
    <w:rsid w:val="2F8B3137"/>
    <w:rsid w:val="2F8E0E97"/>
    <w:rsid w:val="2FA540AA"/>
    <w:rsid w:val="2FAE7223"/>
    <w:rsid w:val="2FAF18E0"/>
    <w:rsid w:val="2FB77C65"/>
    <w:rsid w:val="2FB86A53"/>
    <w:rsid w:val="2FBE4D7D"/>
    <w:rsid w:val="2FC82043"/>
    <w:rsid w:val="2FC9096F"/>
    <w:rsid w:val="2FCE7629"/>
    <w:rsid w:val="2FD0207B"/>
    <w:rsid w:val="2FD3074E"/>
    <w:rsid w:val="2FDF0908"/>
    <w:rsid w:val="2FE43381"/>
    <w:rsid w:val="2FE45635"/>
    <w:rsid w:val="2FE4753B"/>
    <w:rsid w:val="2FF0578C"/>
    <w:rsid w:val="2FF153F1"/>
    <w:rsid w:val="2FF530AD"/>
    <w:rsid w:val="2FF65BCE"/>
    <w:rsid w:val="2FFC474E"/>
    <w:rsid w:val="300D3664"/>
    <w:rsid w:val="301C445F"/>
    <w:rsid w:val="301D5ABD"/>
    <w:rsid w:val="301E4970"/>
    <w:rsid w:val="302D648F"/>
    <w:rsid w:val="303249D9"/>
    <w:rsid w:val="30391285"/>
    <w:rsid w:val="304551F0"/>
    <w:rsid w:val="304732F6"/>
    <w:rsid w:val="305B40FB"/>
    <w:rsid w:val="305D2146"/>
    <w:rsid w:val="3069619D"/>
    <w:rsid w:val="30710140"/>
    <w:rsid w:val="30741370"/>
    <w:rsid w:val="30773F0C"/>
    <w:rsid w:val="307824A6"/>
    <w:rsid w:val="307E2642"/>
    <w:rsid w:val="307E3537"/>
    <w:rsid w:val="3082617A"/>
    <w:rsid w:val="30861D76"/>
    <w:rsid w:val="308A3174"/>
    <w:rsid w:val="30920FC2"/>
    <w:rsid w:val="309A2276"/>
    <w:rsid w:val="309E1803"/>
    <w:rsid w:val="30A97B6E"/>
    <w:rsid w:val="30AC499C"/>
    <w:rsid w:val="30AF5B5E"/>
    <w:rsid w:val="30B0424B"/>
    <w:rsid w:val="30B46246"/>
    <w:rsid w:val="30B71587"/>
    <w:rsid w:val="30B7766D"/>
    <w:rsid w:val="30BB1126"/>
    <w:rsid w:val="30BF34FA"/>
    <w:rsid w:val="30C04DC5"/>
    <w:rsid w:val="30CB4023"/>
    <w:rsid w:val="30CE7A15"/>
    <w:rsid w:val="30DE32A9"/>
    <w:rsid w:val="30EE1041"/>
    <w:rsid w:val="30EF6435"/>
    <w:rsid w:val="30F25D1B"/>
    <w:rsid w:val="30F31F65"/>
    <w:rsid w:val="30FC7ADC"/>
    <w:rsid w:val="31050367"/>
    <w:rsid w:val="310928CE"/>
    <w:rsid w:val="312352D5"/>
    <w:rsid w:val="31276C77"/>
    <w:rsid w:val="312C1550"/>
    <w:rsid w:val="31340DD4"/>
    <w:rsid w:val="313703E8"/>
    <w:rsid w:val="31455000"/>
    <w:rsid w:val="314C21CD"/>
    <w:rsid w:val="31587ED1"/>
    <w:rsid w:val="31801C3B"/>
    <w:rsid w:val="318313A5"/>
    <w:rsid w:val="31862BA4"/>
    <w:rsid w:val="31891C0B"/>
    <w:rsid w:val="318929BB"/>
    <w:rsid w:val="319D6C0B"/>
    <w:rsid w:val="31B0676B"/>
    <w:rsid w:val="31BD3FC1"/>
    <w:rsid w:val="31BE5375"/>
    <w:rsid w:val="31CC7EDE"/>
    <w:rsid w:val="31DF5686"/>
    <w:rsid w:val="31E35455"/>
    <w:rsid w:val="31E6279B"/>
    <w:rsid w:val="31E6777D"/>
    <w:rsid w:val="31EA5786"/>
    <w:rsid w:val="31F877D4"/>
    <w:rsid w:val="32023257"/>
    <w:rsid w:val="32035762"/>
    <w:rsid w:val="321D27B5"/>
    <w:rsid w:val="321E3967"/>
    <w:rsid w:val="32216D59"/>
    <w:rsid w:val="3222396E"/>
    <w:rsid w:val="32224BE7"/>
    <w:rsid w:val="322C614E"/>
    <w:rsid w:val="322F4C66"/>
    <w:rsid w:val="323160F7"/>
    <w:rsid w:val="32377E31"/>
    <w:rsid w:val="32433B65"/>
    <w:rsid w:val="324C3ABE"/>
    <w:rsid w:val="32553A5F"/>
    <w:rsid w:val="325C2F50"/>
    <w:rsid w:val="326229C1"/>
    <w:rsid w:val="327046E2"/>
    <w:rsid w:val="3284453A"/>
    <w:rsid w:val="32887046"/>
    <w:rsid w:val="32931A5D"/>
    <w:rsid w:val="32940EC6"/>
    <w:rsid w:val="32962439"/>
    <w:rsid w:val="329A5CC0"/>
    <w:rsid w:val="32A4533E"/>
    <w:rsid w:val="32A610CA"/>
    <w:rsid w:val="32A70140"/>
    <w:rsid w:val="32AF7E0E"/>
    <w:rsid w:val="32B10264"/>
    <w:rsid w:val="32CB08A7"/>
    <w:rsid w:val="32DB7F8A"/>
    <w:rsid w:val="32EE7012"/>
    <w:rsid w:val="32F60DE1"/>
    <w:rsid w:val="32FB1654"/>
    <w:rsid w:val="330471E1"/>
    <w:rsid w:val="330A00E4"/>
    <w:rsid w:val="330B4E76"/>
    <w:rsid w:val="330B6095"/>
    <w:rsid w:val="33124595"/>
    <w:rsid w:val="33135F18"/>
    <w:rsid w:val="3320626A"/>
    <w:rsid w:val="33274006"/>
    <w:rsid w:val="332B7113"/>
    <w:rsid w:val="3331753A"/>
    <w:rsid w:val="333724AE"/>
    <w:rsid w:val="3338135B"/>
    <w:rsid w:val="33384855"/>
    <w:rsid w:val="334C094A"/>
    <w:rsid w:val="33590E7B"/>
    <w:rsid w:val="335B4764"/>
    <w:rsid w:val="335C38F6"/>
    <w:rsid w:val="335E5228"/>
    <w:rsid w:val="33735EB6"/>
    <w:rsid w:val="33856786"/>
    <w:rsid w:val="338C4201"/>
    <w:rsid w:val="33931852"/>
    <w:rsid w:val="3393659D"/>
    <w:rsid w:val="33A66DDA"/>
    <w:rsid w:val="33B374E0"/>
    <w:rsid w:val="33C238BF"/>
    <w:rsid w:val="33C37209"/>
    <w:rsid w:val="33CC2BAA"/>
    <w:rsid w:val="33D34F50"/>
    <w:rsid w:val="33DD347B"/>
    <w:rsid w:val="33E51510"/>
    <w:rsid w:val="33E907BE"/>
    <w:rsid w:val="33EC6227"/>
    <w:rsid w:val="33F61B77"/>
    <w:rsid w:val="33F863D1"/>
    <w:rsid w:val="33F9668E"/>
    <w:rsid w:val="33FE1A03"/>
    <w:rsid w:val="340B5C9A"/>
    <w:rsid w:val="340E555B"/>
    <w:rsid w:val="34176EF4"/>
    <w:rsid w:val="341A6BDD"/>
    <w:rsid w:val="34240522"/>
    <w:rsid w:val="34272D08"/>
    <w:rsid w:val="342A7EC3"/>
    <w:rsid w:val="34312F1F"/>
    <w:rsid w:val="3439158D"/>
    <w:rsid w:val="343D2667"/>
    <w:rsid w:val="34433B3A"/>
    <w:rsid w:val="34461EF2"/>
    <w:rsid w:val="344F71A9"/>
    <w:rsid w:val="34513EDA"/>
    <w:rsid w:val="345E2759"/>
    <w:rsid w:val="34744EAF"/>
    <w:rsid w:val="347851EF"/>
    <w:rsid w:val="34791950"/>
    <w:rsid w:val="347D167F"/>
    <w:rsid w:val="348C33FA"/>
    <w:rsid w:val="3498184A"/>
    <w:rsid w:val="34A060EB"/>
    <w:rsid w:val="34AD19A2"/>
    <w:rsid w:val="34AD7A98"/>
    <w:rsid w:val="34D53017"/>
    <w:rsid w:val="34DE68FD"/>
    <w:rsid w:val="34DF620E"/>
    <w:rsid w:val="34E40A14"/>
    <w:rsid w:val="34EA0AEB"/>
    <w:rsid w:val="34F33411"/>
    <w:rsid w:val="34F84A15"/>
    <w:rsid w:val="34F90247"/>
    <w:rsid w:val="34FB672B"/>
    <w:rsid w:val="350162F3"/>
    <w:rsid w:val="350726BA"/>
    <w:rsid w:val="35097BC9"/>
    <w:rsid w:val="35185199"/>
    <w:rsid w:val="35187614"/>
    <w:rsid w:val="35216673"/>
    <w:rsid w:val="352920E8"/>
    <w:rsid w:val="352A02D7"/>
    <w:rsid w:val="353627DD"/>
    <w:rsid w:val="353B7275"/>
    <w:rsid w:val="35443A00"/>
    <w:rsid w:val="3555748C"/>
    <w:rsid w:val="35582F3A"/>
    <w:rsid w:val="35590556"/>
    <w:rsid w:val="35711185"/>
    <w:rsid w:val="3572079E"/>
    <w:rsid w:val="35735C5D"/>
    <w:rsid w:val="357849E4"/>
    <w:rsid w:val="357A5CBB"/>
    <w:rsid w:val="358B69C3"/>
    <w:rsid w:val="358C20DC"/>
    <w:rsid w:val="359007BC"/>
    <w:rsid w:val="359366E5"/>
    <w:rsid w:val="35AB2219"/>
    <w:rsid w:val="35B469C4"/>
    <w:rsid w:val="35BB6CD2"/>
    <w:rsid w:val="35BB7FC0"/>
    <w:rsid w:val="35C87675"/>
    <w:rsid w:val="35D20D30"/>
    <w:rsid w:val="35D60662"/>
    <w:rsid w:val="35E43B5C"/>
    <w:rsid w:val="36036C61"/>
    <w:rsid w:val="360B6092"/>
    <w:rsid w:val="36156951"/>
    <w:rsid w:val="361B1582"/>
    <w:rsid w:val="361C3918"/>
    <w:rsid w:val="36233995"/>
    <w:rsid w:val="3635041E"/>
    <w:rsid w:val="363F4FB9"/>
    <w:rsid w:val="364A67CD"/>
    <w:rsid w:val="36534CE9"/>
    <w:rsid w:val="36572DEC"/>
    <w:rsid w:val="366140A7"/>
    <w:rsid w:val="36643855"/>
    <w:rsid w:val="3674019B"/>
    <w:rsid w:val="36762D2D"/>
    <w:rsid w:val="36786FE4"/>
    <w:rsid w:val="367E56B4"/>
    <w:rsid w:val="368207D3"/>
    <w:rsid w:val="36885C0E"/>
    <w:rsid w:val="36926709"/>
    <w:rsid w:val="369A2C6F"/>
    <w:rsid w:val="36A1241B"/>
    <w:rsid w:val="36A2304C"/>
    <w:rsid w:val="36AF5B26"/>
    <w:rsid w:val="36B30802"/>
    <w:rsid w:val="36B94D19"/>
    <w:rsid w:val="36BF1545"/>
    <w:rsid w:val="36C37F48"/>
    <w:rsid w:val="36C536AF"/>
    <w:rsid w:val="36DA430E"/>
    <w:rsid w:val="36DB0795"/>
    <w:rsid w:val="36DD7CFC"/>
    <w:rsid w:val="36E34534"/>
    <w:rsid w:val="36EB5AC0"/>
    <w:rsid w:val="36ED6053"/>
    <w:rsid w:val="36F35BB6"/>
    <w:rsid w:val="370339C6"/>
    <w:rsid w:val="37056AC2"/>
    <w:rsid w:val="37141E67"/>
    <w:rsid w:val="371425C9"/>
    <w:rsid w:val="37164CB7"/>
    <w:rsid w:val="371F5492"/>
    <w:rsid w:val="372752FC"/>
    <w:rsid w:val="372D6145"/>
    <w:rsid w:val="373F2F9D"/>
    <w:rsid w:val="37434477"/>
    <w:rsid w:val="37446FD0"/>
    <w:rsid w:val="375640F3"/>
    <w:rsid w:val="376512E2"/>
    <w:rsid w:val="37681392"/>
    <w:rsid w:val="376A2E62"/>
    <w:rsid w:val="37870FAB"/>
    <w:rsid w:val="378F76E3"/>
    <w:rsid w:val="379F3F2F"/>
    <w:rsid w:val="37B36437"/>
    <w:rsid w:val="37B7648E"/>
    <w:rsid w:val="37B95B5C"/>
    <w:rsid w:val="37BA6D5A"/>
    <w:rsid w:val="37BB15F1"/>
    <w:rsid w:val="37C466C3"/>
    <w:rsid w:val="37CD0F3C"/>
    <w:rsid w:val="37D24F93"/>
    <w:rsid w:val="37DA0FFC"/>
    <w:rsid w:val="37DB4A4C"/>
    <w:rsid w:val="37DC2E8B"/>
    <w:rsid w:val="37E026D1"/>
    <w:rsid w:val="37E2267C"/>
    <w:rsid w:val="37E450EB"/>
    <w:rsid w:val="37E83D00"/>
    <w:rsid w:val="37EB2C1E"/>
    <w:rsid w:val="37ED5F17"/>
    <w:rsid w:val="37F47D29"/>
    <w:rsid w:val="37F72165"/>
    <w:rsid w:val="37F93A49"/>
    <w:rsid w:val="37FC4F6F"/>
    <w:rsid w:val="380A2216"/>
    <w:rsid w:val="380C293A"/>
    <w:rsid w:val="381A598A"/>
    <w:rsid w:val="382E1B13"/>
    <w:rsid w:val="383B0DA4"/>
    <w:rsid w:val="383D61F4"/>
    <w:rsid w:val="3842592D"/>
    <w:rsid w:val="384A6612"/>
    <w:rsid w:val="38505BA2"/>
    <w:rsid w:val="38641911"/>
    <w:rsid w:val="386C6234"/>
    <w:rsid w:val="387B7276"/>
    <w:rsid w:val="387B75AD"/>
    <w:rsid w:val="38814823"/>
    <w:rsid w:val="38821291"/>
    <w:rsid w:val="388D351D"/>
    <w:rsid w:val="38901D98"/>
    <w:rsid w:val="38A66ED9"/>
    <w:rsid w:val="38A92913"/>
    <w:rsid w:val="38B10CE5"/>
    <w:rsid w:val="38B62E7D"/>
    <w:rsid w:val="38BB3B30"/>
    <w:rsid w:val="38BC4300"/>
    <w:rsid w:val="38C510A1"/>
    <w:rsid w:val="38CF1730"/>
    <w:rsid w:val="38D57FC9"/>
    <w:rsid w:val="38D65E46"/>
    <w:rsid w:val="38E63BA9"/>
    <w:rsid w:val="38F34AA3"/>
    <w:rsid w:val="39042319"/>
    <w:rsid w:val="390440B9"/>
    <w:rsid w:val="390A234F"/>
    <w:rsid w:val="390F4447"/>
    <w:rsid w:val="3919603A"/>
    <w:rsid w:val="392532BD"/>
    <w:rsid w:val="39267DDF"/>
    <w:rsid w:val="39353F1F"/>
    <w:rsid w:val="39395F69"/>
    <w:rsid w:val="393C175D"/>
    <w:rsid w:val="39405BEE"/>
    <w:rsid w:val="394105AB"/>
    <w:rsid w:val="39416A09"/>
    <w:rsid w:val="39427034"/>
    <w:rsid w:val="39450256"/>
    <w:rsid w:val="394846E7"/>
    <w:rsid w:val="395537C9"/>
    <w:rsid w:val="395D73DA"/>
    <w:rsid w:val="396031A2"/>
    <w:rsid w:val="3978369C"/>
    <w:rsid w:val="3979491D"/>
    <w:rsid w:val="397A6C1C"/>
    <w:rsid w:val="398B4223"/>
    <w:rsid w:val="398E719C"/>
    <w:rsid w:val="39951BDD"/>
    <w:rsid w:val="39A05384"/>
    <w:rsid w:val="39B42AC1"/>
    <w:rsid w:val="39B712FA"/>
    <w:rsid w:val="39B810F2"/>
    <w:rsid w:val="39C25762"/>
    <w:rsid w:val="39C70C3C"/>
    <w:rsid w:val="39CA00A0"/>
    <w:rsid w:val="39CB4461"/>
    <w:rsid w:val="39CC20E0"/>
    <w:rsid w:val="39D76FB1"/>
    <w:rsid w:val="39DB6D8D"/>
    <w:rsid w:val="39E4436E"/>
    <w:rsid w:val="39E52149"/>
    <w:rsid w:val="39F04F8F"/>
    <w:rsid w:val="39F6355A"/>
    <w:rsid w:val="3A020485"/>
    <w:rsid w:val="3A055080"/>
    <w:rsid w:val="3A0C12A1"/>
    <w:rsid w:val="3A130C6F"/>
    <w:rsid w:val="3A152A6B"/>
    <w:rsid w:val="3A1A43D0"/>
    <w:rsid w:val="3A297252"/>
    <w:rsid w:val="3A2B12BB"/>
    <w:rsid w:val="3A2E0991"/>
    <w:rsid w:val="3A2E5CA3"/>
    <w:rsid w:val="3A310DEE"/>
    <w:rsid w:val="3A374663"/>
    <w:rsid w:val="3A390DA4"/>
    <w:rsid w:val="3A4F77E6"/>
    <w:rsid w:val="3A612BA7"/>
    <w:rsid w:val="3A6A4CF0"/>
    <w:rsid w:val="3A730DED"/>
    <w:rsid w:val="3A7618DC"/>
    <w:rsid w:val="3A8A124B"/>
    <w:rsid w:val="3A8C71AE"/>
    <w:rsid w:val="3A8D5233"/>
    <w:rsid w:val="3A97203F"/>
    <w:rsid w:val="3A9D6CF1"/>
    <w:rsid w:val="3ABB6BFC"/>
    <w:rsid w:val="3ABB6C30"/>
    <w:rsid w:val="3ABF17A7"/>
    <w:rsid w:val="3ABF69BC"/>
    <w:rsid w:val="3AC57B1D"/>
    <w:rsid w:val="3AC74D1A"/>
    <w:rsid w:val="3AC87B2B"/>
    <w:rsid w:val="3AD929F7"/>
    <w:rsid w:val="3ADF3A67"/>
    <w:rsid w:val="3AE7674A"/>
    <w:rsid w:val="3AE841BA"/>
    <w:rsid w:val="3AE900F0"/>
    <w:rsid w:val="3AEB1602"/>
    <w:rsid w:val="3AF050CA"/>
    <w:rsid w:val="3AF66091"/>
    <w:rsid w:val="3AFB4596"/>
    <w:rsid w:val="3B0278A1"/>
    <w:rsid w:val="3B0667C7"/>
    <w:rsid w:val="3B085D5B"/>
    <w:rsid w:val="3B210121"/>
    <w:rsid w:val="3B212D8C"/>
    <w:rsid w:val="3B2252B9"/>
    <w:rsid w:val="3B232E4C"/>
    <w:rsid w:val="3B331E5A"/>
    <w:rsid w:val="3B351E69"/>
    <w:rsid w:val="3B374AC0"/>
    <w:rsid w:val="3B477D87"/>
    <w:rsid w:val="3B4819C1"/>
    <w:rsid w:val="3B4A1E45"/>
    <w:rsid w:val="3B5041B9"/>
    <w:rsid w:val="3B5045CC"/>
    <w:rsid w:val="3B5905D9"/>
    <w:rsid w:val="3B5D5273"/>
    <w:rsid w:val="3B612911"/>
    <w:rsid w:val="3B6266C6"/>
    <w:rsid w:val="3B76209A"/>
    <w:rsid w:val="3B794DBD"/>
    <w:rsid w:val="3B7E0CE5"/>
    <w:rsid w:val="3B7F4C64"/>
    <w:rsid w:val="3B8B7DF0"/>
    <w:rsid w:val="3B8D1531"/>
    <w:rsid w:val="3B91205A"/>
    <w:rsid w:val="3B961A7D"/>
    <w:rsid w:val="3B9A6712"/>
    <w:rsid w:val="3B9E3CD3"/>
    <w:rsid w:val="3BA50A9B"/>
    <w:rsid w:val="3BB0616A"/>
    <w:rsid w:val="3BBF672B"/>
    <w:rsid w:val="3BC7237E"/>
    <w:rsid w:val="3BC81DBD"/>
    <w:rsid w:val="3BC90B84"/>
    <w:rsid w:val="3BCB001D"/>
    <w:rsid w:val="3BD45EBC"/>
    <w:rsid w:val="3BD812BE"/>
    <w:rsid w:val="3BDE26C4"/>
    <w:rsid w:val="3BE26E88"/>
    <w:rsid w:val="3BE34547"/>
    <w:rsid w:val="3BE952B8"/>
    <w:rsid w:val="3BF306FA"/>
    <w:rsid w:val="3BFA1F43"/>
    <w:rsid w:val="3C0246BA"/>
    <w:rsid w:val="3C187C95"/>
    <w:rsid w:val="3C223ACA"/>
    <w:rsid w:val="3C302BDC"/>
    <w:rsid w:val="3C316B45"/>
    <w:rsid w:val="3C3C3FE2"/>
    <w:rsid w:val="3C3D0506"/>
    <w:rsid w:val="3C467C1B"/>
    <w:rsid w:val="3C4D09FB"/>
    <w:rsid w:val="3C4E5DD2"/>
    <w:rsid w:val="3C5E4964"/>
    <w:rsid w:val="3C630EAE"/>
    <w:rsid w:val="3C6768B6"/>
    <w:rsid w:val="3C77514E"/>
    <w:rsid w:val="3C806AAD"/>
    <w:rsid w:val="3C9E7413"/>
    <w:rsid w:val="3CAB0539"/>
    <w:rsid w:val="3CB76465"/>
    <w:rsid w:val="3CBB5ED8"/>
    <w:rsid w:val="3CCA4E27"/>
    <w:rsid w:val="3CCB28AB"/>
    <w:rsid w:val="3CCC2E61"/>
    <w:rsid w:val="3CCE4E9C"/>
    <w:rsid w:val="3CD351BC"/>
    <w:rsid w:val="3CDB1AB4"/>
    <w:rsid w:val="3CDB79D5"/>
    <w:rsid w:val="3CDE4FC7"/>
    <w:rsid w:val="3CE172C7"/>
    <w:rsid w:val="3CE37688"/>
    <w:rsid w:val="3CE45EA1"/>
    <w:rsid w:val="3CE63609"/>
    <w:rsid w:val="3CEE0AFE"/>
    <w:rsid w:val="3CF21606"/>
    <w:rsid w:val="3D047AAC"/>
    <w:rsid w:val="3D124954"/>
    <w:rsid w:val="3D1B3A00"/>
    <w:rsid w:val="3D1D6F09"/>
    <w:rsid w:val="3D2F6D74"/>
    <w:rsid w:val="3D32432C"/>
    <w:rsid w:val="3D350838"/>
    <w:rsid w:val="3D446F65"/>
    <w:rsid w:val="3D4946EB"/>
    <w:rsid w:val="3D4952CB"/>
    <w:rsid w:val="3D4C489B"/>
    <w:rsid w:val="3D54384C"/>
    <w:rsid w:val="3D5F5C76"/>
    <w:rsid w:val="3D5F7905"/>
    <w:rsid w:val="3D6B3B22"/>
    <w:rsid w:val="3D774E5A"/>
    <w:rsid w:val="3D78283F"/>
    <w:rsid w:val="3D7E4C78"/>
    <w:rsid w:val="3D843886"/>
    <w:rsid w:val="3D860216"/>
    <w:rsid w:val="3D92441E"/>
    <w:rsid w:val="3D953DE3"/>
    <w:rsid w:val="3D9F2E2F"/>
    <w:rsid w:val="3DA11B98"/>
    <w:rsid w:val="3DA36FE3"/>
    <w:rsid w:val="3DC3131E"/>
    <w:rsid w:val="3DD271EA"/>
    <w:rsid w:val="3DDB0A60"/>
    <w:rsid w:val="3DDB1DA6"/>
    <w:rsid w:val="3DDE1CC8"/>
    <w:rsid w:val="3DE037D9"/>
    <w:rsid w:val="3DEA225B"/>
    <w:rsid w:val="3DF26E0D"/>
    <w:rsid w:val="3E0A116A"/>
    <w:rsid w:val="3E193EF1"/>
    <w:rsid w:val="3E1A3270"/>
    <w:rsid w:val="3E1A7D24"/>
    <w:rsid w:val="3E1B63C0"/>
    <w:rsid w:val="3E1C7618"/>
    <w:rsid w:val="3E20470F"/>
    <w:rsid w:val="3E2100F5"/>
    <w:rsid w:val="3E214502"/>
    <w:rsid w:val="3E22120B"/>
    <w:rsid w:val="3E22203C"/>
    <w:rsid w:val="3E325054"/>
    <w:rsid w:val="3E3A4145"/>
    <w:rsid w:val="3E462884"/>
    <w:rsid w:val="3E4B69BD"/>
    <w:rsid w:val="3E5D75AF"/>
    <w:rsid w:val="3E6D3444"/>
    <w:rsid w:val="3E75300C"/>
    <w:rsid w:val="3E82016C"/>
    <w:rsid w:val="3E867300"/>
    <w:rsid w:val="3E876E90"/>
    <w:rsid w:val="3E8C393F"/>
    <w:rsid w:val="3E96197F"/>
    <w:rsid w:val="3EA15627"/>
    <w:rsid w:val="3EA87690"/>
    <w:rsid w:val="3EB170E6"/>
    <w:rsid w:val="3EB203B2"/>
    <w:rsid w:val="3EB6103D"/>
    <w:rsid w:val="3EC13BB7"/>
    <w:rsid w:val="3ECB0C5E"/>
    <w:rsid w:val="3ECE7AEF"/>
    <w:rsid w:val="3ECF59DE"/>
    <w:rsid w:val="3EDA3317"/>
    <w:rsid w:val="3EDA6D40"/>
    <w:rsid w:val="3EEB7B08"/>
    <w:rsid w:val="3EEE59A2"/>
    <w:rsid w:val="3EF32E77"/>
    <w:rsid w:val="3EFE37BC"/>
    <w:rsid w:val="3F0A6367"/>
    <w:rsid w:val="3F104B78"/>
    <w:rsid w:val="3F12375F"/>
    <w:rsid w:val="3F1A00C6"/>
    <w:rsid w:val="3F1D0DAC"/>
    <w:rsid w:val="3F283AA2"/>
    <w:rsid w:val="3F345F5C"/>
    <w:rsid w:val="3F3668CA"/>
    <w:rsid w:val="3F37208D"/>
    <w:rsid w:val="3F3918C3"/>
    <w:rsid w:val="3F3F30E6"/>
    <w:rsid w:val="3F3F44BE"/>
    <w:rsid w:val="3F4C03A5"/>
    <w:rsid w:val="3F5404CD"/>
    <w:rsid w:val="3F6377D6"/>
    <w:rsid w:val="3F69667C"/>
    <w:rsid w:val="3F7764D6"/>
    <w:rsid w:val="3F875AEB"/>
    <w:rsid w:val="3F8837BA"/>
    <w:rsid w:val="3F9A6C17"/>
    <w:rsid w:val="3F9B4EB6"/>
    <w:rsid w:val="3F9C127C"/>
    <w:rsid w:val="3F9F39A5"/>
    <w:rsid w:val="3F9F5528"/>
    <w:rsid w:val="3FA60D81"/>
    <w:rsid w:val="3FA83C01"/>
    <w:rsid w:val="3FA8627E"/>
    <w:rsid w:val="3FAB16FD"/>
    <w:rsid w:val="3FB001FF"/>
    <w:rsid w:val="3FB67519"/>
    <w:rsid w:val="3FCC0E11"/>
    <w:rsid w:val="3FCC7C4B"/>
    <w:rsid w:val="3FCF61CE"/>
    <w:rsid w:val="3FD7215C"/>
    <w:rsid w:val="3FDB45A0"/>
    <w:rsid w:val="3FDD15BA"/>
    <w:rsid w:val="3FDF7F12"/>
    <w:rsid w:val="3FF5403B"/>
    <w:rsid w:val="40121841"/>
    <w:rsid w:val="401742CD"/>
    <w:rsid w:val="401A1BDA"/>
    <w:rsid w:val="4020060D"/>
    <w:rsid w:val="40287876"/>
    <w:rsid w:val="40295A83"/>
    <w:rsid w:val="403472D0"/>
    <w:rsid w:val="403C1DA6"/>
    <w:rsid w:val="404D361F"/>
    <w:rsid w:val="40506E9E"/>
    <w:rsid w:val="40550EA3"/>
    <w:rsid w:val="40557D75"/>
    <w:rsid w:val="407125E3"/>
    <w:rsid w:val="40823595"/>
    <w:rsid w:val="408735D8"/>
    <w:rsid w:val="408C2D5B"/>
    <w:rsid w:val="40982AF4"/>
    <w:rsid w:val="409E4D65"/>
    <w:rsid w:val="40AA76E9"/>
    <w:rsid w:val="40AB16B5"/>
    <w:rsid w:val="40BC0D86"/>
    <w:rsid w:val="40CB37AE"/>
    <w:rsid w:val="40D53162"/>
    <w:rsid w:val="40DC6A91"/>
    <w:rsid w:val="40F375FD"/>
    <w:rsid w:val="40FA5875"/>
    <w:rsid w:val="410020D5"/>
    <w:rsid w:val="41002FBA"/>
    <w:rsid w:val="410579D6"/>
    <w:rsid w:val="411127FA"/>
    <w:rsid w:val="411A39DA"/>
    <w:rsid w:val="4129238D"/>
    <w:rsid w:val="412D575A"/>
    <w:rsid w:val="41377950"/>
    <w:rsid w:val="413E172B"/>
    <w:rsid w:val="414C5EFE"/>
    <w:rsid w:val="415B0438"/>
    <w:rsid w:val="415D7758"/>
    <w:rsid w:val="41632140"/>
    <w:rsid w:val="416D1C1C"/>
    <w:rsid w:val="4173712C"/>
    <w:rsid w:val="418232F1"/>
    <w:rsid w:val="418B2466"/>
    <w:rsid w:val="41900338"/>
    <w:rsid w:val="41935D1D"/>
    <w:rsid w:val="41942BC2"/>
    <w:rsid w:val="41974520"/>
    <w:rsid w:val="419949AB"/>
    <w:rsid w:val="41A00993"/>
    <w:rsid w:val="41A033AB"/>
    <w:rsid w:val="41A26C67"/>
    <w:rsid w:val="41A33EFD"/>
    <w:rsid w:val="41A41CE2"/>
    <w:rsid w:val="41A67CF3"/>
    <w:rsid w:val="41AC0F2A"/>
    <w:rsid w:val="41AE436B"/>
    <w:rsid w:val="41C012AE"/>
    <w:rsid w:val="41C258DA"/>
    <w:rsid w:val="41C54E2B"/>
    <w:rsid w:val="41DC038A"/>
    <w:rsid w:val="41DE5AA5"/>
    <w:rsid w:val="41E84F3A"/>
    <w:rsid w:val="41E94752"/>
    <w:rsid w:val="41EB171B"/>
    <w:rsid w:val="41EF68F8"/>
    <w:rsid w:val="41F74105"/>
    <w:rsid w:val="420139D9"/>
    <w:rsid w:val="420843C2"/>
    <w:rsid w:val="420B68D9"/>
    <w:rsid w:val="422235D0"/>
    <w:rsid w:val="422942E1"/>
    <w:rsid w:val="423677DC"/>
    <w:rsid w:val="423E1BB1"/>
    <w:rsid w:val="4246760C"/>
    <w:rsid w:val="42567590"/>
    <w:rsid w:val="42592F87"/>
    <w:rsid w:val="425F2AFB"/>
    <w:rsid w:val="42656815"/>
    <w:rsid w:val="4268613D"/>
    <w:rsid w:val="426A265B"/>
    <w:rsid w:val="426E43FD"/>
    <w:rsid w:val="42724C06"/>
    <w:rsid w:val="4275157A"/>
    <w:rsid w:val="42765222"/>
    <w:rsid w:val="42770B7F"/>
    <w:rsid w:val="427D1DF0"/>
    <w:rsid w:val="42846247"/>
    <w:rsid w:val="428618B6"/>
    <w:rsid w:val="428650FA"/>
    <w:rsid w:val="42891BB0"/>
    <w:rsid w:val="42921303"/>
    <w:rsid w:val="42950627"/>
    <w:rsid w:val="4296020C"/>
    <w:rsid w:val="42A360EF"/>
    <w:rsid w:val="42B33EBF"/>
    <w:rsid w:val="42B97258"/>
    <w:rsid w:val="42BD1E76"/>
    <w:rsid w:val="42DD3A2C"/>
    <w:rsid w:val="42DD6D46"/>
    <w:rsid w:val="42DE1739"/>
    <w:rsid w:val="42F233CB"/>
    <w:rsid w:val="42FD6DD6"/>
    <w:rsid w:val="431168CE"/>
    <w:rsid w:val="431A5B6D"/>
    <w:rsid w:val="433A17A4"/>
    <w:rsid w:val="4340597F"/>
    <w:rsid w:val="434917BA"/>
    <w:rsid w:val="4359544F"/>
    <w:rsid w:val="435D1B6B"/>
    <w:rsid w:val="435F51A2"/>
    <w:rsid w:val="43615337"/>
    <w:rsid w:val="43632D1B"/>
    <w:rsid w:val="436942D2"/>
    <w:rsid w:val="436B6287"/>
    <w:rsid w:val="436C4C74"/>
    <w:rsid w:val="437470F4"/>
    <w:rsid w:val="43767697"/>
    <w:rsid w:val="43830B4A"/>
    <w:rsid w:val="43872CB2"/>
    <w:rsid w:val="43876031"/>
    <w:rsid w:val="438A0C28"/>
    <w:rsid w:val="43975C03"/>
    <w:rsid w:val="439767EB"/>
    <w:rsid w:val="439A1595"/>
    <w:rsid w:val="439B0C9C"/>
    <w:rsid w:val="439B24BD"/>
    <w:rsid w:val="43AF5995"/>
    <w:rsid w:val="43B20FD0"/>
    <w:rsid w:val="43B25FBC"/>
    <w:rsid w:val="43B26CD3"/>
    <w:rsid w:val="43B34BB2"/>
    <w:rsid w:val="43B40017"/>
    <w:rsid w:val="43B729E7"/>
    <w:rsid w:val="43BB6F0B"/>
    <w:rsid w:val="43BC0BE6"/>
    <w:rsid w:val="43CA26CB"/>
    <w:rsid w:val="43CD4586"/>
    <w:rsid w:val="43DA2E9D"/>
    <w:rsid w:val="43DC206D"/>
    <w:rsid w:val="43E354C5"/>
    <w:rsid w:val="43F226A2"/>
    <w:rsid w:val="43F754CB"/>
    <w:rsid w:val="44060E9C"/>
    <w:rsid w:val="440D39AD"/>
    <w:rsid w:val="44104F57"/>
    <w:rsid w:val="44124FA8"/>
    <w:rsid w:val="441A39F9"/>
    <w:rsid w:val="44243E8A"/>
    <w:rsid w:val="442B1FAD"/>
    <w:rsid w:val="44314213"/>
    <w:rsid w:val="443470DC"/>
    <w:rsid w:val="4441074D"/>
    <w:rsid w:val="44410C66"/>
    <w:rsid w:val="4445647B"/>
    <w:rsid w:val="445056F5"/>
    <w:rsid w:val="44576B8B"/>
    <w:rsid w:val="4470237B"/>
    <w:rsid w:val="44725B7E"/>
    <w:rsid w:val="447712CB"/>
    <w:rsid w:val="447A7AF5"/>
    <w:rsid w:val="447A7EEE"/>
    <w:rsid w:val="4481390B"/>
    <w:rsid w:val="449075FD"/>
    <w:rsid w:val="44913320"/>
    <w:rsid w:val="449245C3"/>
    <w:rsid w:val="449F0983"/>
    <w:rsid w:val="44B22D41"/>
    <w:rsid w:val="44B71A1B"/>
    <w:rsid w:val="44C87AF0"/>
    <w:rsid w:val="44C9508E"/>
    <w:rsid w:val="44D55534"/>
    <w:rsid w:val="44E02AB1"/>
    <w:rsid w:val="44E40F68"/>
    <w:rsid w:val="44E71221"/>
    <w:rsid w:val="44E85997"/>
    <w:rsid w:val="44EB5ACF"/>
    <w:rsid w:val="44FD5015"/>
    <w:rsid w:val="4503742B"/>
    <w:rsid w:val="450B5B4A"/>
    <w:rsid w:val="45236951"/>
    <w:rsid w:val="45311207"/>
    <w:rsid w:val="453A115A"/>
    <w:rsid w:val="453E0EED"/>
    <w:rsid w:val="455B710E"/>
    <w:rsid w:val="456A7F1D"/>
    <w:rsid w:val="45794731"/>
    <w:rsid w:val="457D165E"/>
    <w:rsid w:val="458B29BD"/>
    <w:rsid w:val="45933A9F"/>
    <w:rsid w:val="45A03A47"/>
    <w:rsid w:val="45A65B7C"/>
    <w:rsid w:val="45B2621B"/>
    <w:rsid w:val="45B7158B"/>
    <w:rsid w:val="45C1679F"/>
    <w:rsid w:val="45C27807"/>
    <w:rsid w:val="45D11A88"/>
    <w:rsid w:val="45D16E75"/>
    <w:rsid w:val="45D60CF8"/>
    <w:rsid w:val="45E11D47"/>
    <w:rsid w:val="45E14311"/>
    <w:rsid w:val="45E960CE"/>
    <w:rsid w:val="45F66C4C"/>
    <w:rsid w:val="46027346"/>
    <w:rsid w:val="460331CA"/>
    <w:rsid w:val="460951B2"/>
    <w:rsid w:val="462641C4"/>
    <w:rsid w:val="464E3FEB"/>
    <w:rsid w:val="4652754B"/>
    <w:rsid w:val="46546414"/>
    <w:rsid w:val="46574547"/>
    <w:rsid w:val="4659696A"/>
    <w:rsid w:val="465E3132"/>
    <w:rsid w:val="4661289B"/>
    <w:rsid w:val="46615F9C"/>
    <w:rsid w:val="4663252F"/>
    <w:rsid w:val="4669095E"/>
    <w:rsid w:val="46772E8B"/>
    <w:rsid w:val="46853BA8"/>
    <w:rsid w:val="468721B6"/>
    <w:rsid w:val="46961C47"/>
    <w:rsid w:val="469B2645"/>
    <w:rsid w:val="469C25A0"/>
    <w:rsid w:val="469D22DF"/>
    <w:rsid w:val="46A81D5D"/>
    <w:rsid w:val="46B20C76"/>
    <w:rsid w:val="46B92FA5"/>
    <w:rsid w:val="46BF322A"/>
    <w:rsid w:val="46C5706C"/>
    <w:rsid w:val="46C7614D"/>
    <w:rsid w:val="46D06A6C"/>
    <w:rsid w:val="46D41B0B"/>
    <w:rsid w:val="46D6473C"/>
    <w:rsid w:val="46E51382"/>
    <w:rsid w:val="46E87797"/>
    <w:rsid w:val="46F8460E"/>
    <w:rsid w:val="47050267"/>
    <w:rsid w:val="470A6703"/>
    <w:rsid w:val="470F4D96"/>
    <w:rsid w:val="471644BD"/>
    <w:rsid w:val="471B51FF"/>
    <w:rsid w:val="471B7B8A"/>
    <w:rsid w:val="471F4024"/>
    <w:rsid w:val="47240CEE"/>
    <w:rsid w:val="472417B3"/>
    <w:rsid w:val="4733447C"/>
    <w:rsid w:val="47357269"/>
    <w:rsid w:val="473E0427"/>
    <w:rsid w:val="476D0E67"/>
    <w:rsid w:val="477F098A"/>
    <w:rsid w:val="47891FEE"/>
    <w:rsid w:val="47897D8A"/>
    <w:rsid w:val="47910960"/>
    <w:rsid w:val="47912DBD"/>
    <w:rsid w:val="479D251C"/>
    <w:rsid w:val="47A36417"/>
    <w:rsid w:val="47B42950"/>
    <w:rsid w:val="47B869D7"/>
    <w:rsid w:val="47B86DD1"/>
    <w:rsid w:val="47C66511"/>
    <w:rsid w:val="47C73F2B"/>
    <w:rsid w:val="47C97D6F"/>
    <w:rsid w:val="47CB2F75"/>
    <w:rsid w:val="47D451E4"/>
    <w:rsid w:val="47E201C6"/>
    <w:rsid w:val="47E723BC"/>
    <w:rsid w:val="47EA1BC7"/>
    <w:rsid w:val="47EC2F18"/>
    <w:rsid w:val="47EE48DC"/>
    <w:rsid w:val="47F04554"/>
    <w:rsid w:val="47F04B6D"/>
    <w:rsid w:val="47FA601F"/>
    <w:rsid w:val="480176CB"/>
    <w:rsid w:val="48185EE3"/>
    <w:rsid w:val="481A3B55"/>
    <w:rsid w:val="482C2658"/>
    <w:rsid w:val="482E34DD"/>
    <w:rsid w:val="4839506F"/>
    <w:rsid w:val="48532163"/>
    <w:rsid w:val="4863205A"/>
    <w:rsid w:val="486755D6"/>
    <w:rsid w:val="48694320"/>
    <w:rsid w:val="486B3AAC"/>
    <w:rsid w:val="486F09F8"/>
    <w:rsid w:val="48792B92"/>
    <w:rsid w:val="487F6806"/>
    <w:rsid w:val="48856AE7"/>
    <w:rsid w:val="48864772"/>
    <w:rsid w:val="489728F2"/>
    <w:rsid w:val="48980E0F"/>
    <w:rsid w:val="48994A1E"/>
    <w:rsid w:val="489A197D"/>
    <w:rsid w:val="489D4FBC"/>
    <w:rsid w:val="489D6457"/>
    <w:rsid w:val="48AD48FC"/>
    <w:rsid w:val="48B022C4"/>
    <w:rsid w:val="48B162C7"/>
    <w:rsid w:val="48B36E7F"/>
    <w:rsid w:val="48BE6A8E"/>
    <w:rsid w:val="48C50291"/>
    <w:rsid w:val="48C92357"/>
    <w:rsid w:val="48C93102"/>
    <w:rsid w:val="48D34FB2"/>
    <w:rsid w:val="48D35017"/>
    <w:rsid w:val="48D358C8"/>
    <w:rsid w:val="48DD0CB0"/>
    <w:rsid w:val="48E07C62"/>
    <w:rsid w:val="48E129F3"/>
    <w:rsid w:val="48E845BF"/>
    <w:rsid w:val="48EB7F58"/>
    <w:rsid w:val="48ED33A4"/>
    <w:rsid w:val="48F12BA9"/>
    <w:rsid w:val="48F31B26"/>
    <w:rsid w:val="48F536A3"/>
    <w:rsid w:val="49017A72"/>
    <w:rsid w:val="49020441"/>
    <w:rsid w:val="49065E2C"/>
    <w:rsid w:val="490767F3"/>
    <w:rsid w:val="490A534D"/>
    <w:rsid w:val="49134F69"/>
    <w:rsid w:val="49136834"/>
    <w:rsid w:val="4920313A"/>
    <w:rsid w:val="49283007"/>
    <w:rsid w:val="492F796C"/>
    <w:rsid w:val="494577DF"/>
    <w:rsid w:val="49475398"/>
    <w:rsid w:val="494A6DED"/>
    <w:rsid w:val="494F13D6"/>
    <w:rsid w:val="495133DC"/>
    <w:rsid w:val="4953387C"/>
    <w:rsid w:val="495F47C9"/>
    <w:rsid w:val="497350E4"/>
    <w:rsid w:val="497B794B"/>
    <w:rsid w:val="498F1F8C"/>
    <w:rsid w:val="499135B9"/>
    <w:rsid w:val="499C4E8D"/>
    <w:rsid w:val="49A6384A"/>
    <w:rsid w:val="49B7327B"/>
    <w:rsid w:val="49BF65EC"/>
    <w:rsid w:val="49C9235E"/>
    <w:rsid w:val="49C97ADE"/>
    <w:rsid w:val="49D055B0"/>
    <w:rsid w:val="49D139D0"/>
    <w:rsid w:val="49D56534"/>
    <w:rsid w:val="49E26140"/>
    <w:rsid w:val="49F65864"/>
    <w:rsid w:val="49FC5EBD"/>
    <w:rsid w:val="4A032268"/>
    <w:rsid w:val="4A0467A0"/>
    <w:rsid w:val="4A0A6FA3"/>
    <w:rsid w:val="4A0F0B16"/>
    <w:rsid w:val="4A214CCD"/>
    <w:rsid w:val="4A222505"/>
    <w:rsid w:val="4A236A1A"/>
    <w:rsid w:val="4A2B7395"/>
    <w:rsid w:val="4A3074B3"/>
    <w:rsid w:val="4A3D181C"/>
    <w:rsid w:val="4A4F4987"/>
    <w:rsid w:val="4A567197"/>
    <w:rsid w:val="4A586A38"/>
    <w:rsid w:val="4A64034C"/>
    <w:rsid w:val="4A7D7833"/>
    <w:rsid w:val="4A853893"/>
    <w:rsid w:val="4A900BE4"/>
    <w:rsid w:val="4A9364E8"/>
    <w:rsid w:val="4A956209"/>
    <w:rsid w:val="4A960470"/>
    <w:rsid w:val="4A9668A9"/>
    <w:rsid w:val="4AA014BB"/>
    <w:rsid w:val="4AA01C99"/>
    <w:rsid w:val="4AA86C5F"/>
    <w:rsid w:val="4AB97133"/>
    <w:rsid w:val="4AC14F49"/>
    <w:rsid w:val="4AC17354"/>
    <w:rsid w:val="4AC17B45"/>
    <w:rsid w:val="4AC87B28"/>
    <w:rsid w:val="4ACB3C9C"/>
    <w:rsid w:val="4AD11BCD"/>
    <w:rsid w:val="4ADA39BD"/>
    <w:rsid w:val="4AE50B41"/>
    <w:rsid w:val="4AF57186"/>
    <w:rsid w:val="4AF60F85"/>
    <w:rsid w:val="4AFE7143"/>
    <w:rsid w:val="4B0917AA"/>
    <w:rsid w:val="4B0E3948"/>
    <w:rsid w:val="4B1239D8"/>
    <w:rsid w:val="4B141DA7"/>
    <w:rsid w:val="4B395886"/>
    <w:rsid w:val="4B43072F"/>
    <w:rsid w:val="4B580045"/>
    <w:rsid w:val="4B5840A5"/>
    <w:rsid w:val="4B593143"/>
    <w:rsid w:val="4B613E21"/>
    <w:rsid w:val="4B6E190D"/>
    <w:rsid w:val="4B960E05"/>
    <w:rsid w:val="4B980094"/>
    <w:rsid w:val="4B9E051F"/>
    <w:rsid w:val="4BA0565D"/>
    <w:rsid w:val="4BA10445"/>
    <w:rsid w:val="4BBA2A81"/>
    <w:rsid w:val="4BBD6C4B"/>
    <w:rsid w:val="4BC13ADB"/>
    <w:rsid w:val="4BD93AB5"/>
    <w:rsid w:val="4BD9681E"/>
    <w:rsid w:val="4BDB77E2"/>
    <w:rsid w:val="4BE115EB"/>
    <w:rsid w:val="4BE52BE5"/>
    <w:rsid w:val="4BE62B7C"/>
    <w:rsid w:val="4BE74FA5"/>
    <w:rsid w:val="4BEA2E86"/>
    <w:rsid w:val="4BEC6D9C"/>
    <w:rsid w:val="4BEE1DD2"/>
    <w:rsid w:val="4BEE45BD"/>
    <w:rsid w:val="4BF57679"/>
    <w:rsid w:val="4C092C78"/>
    <w:rsid w:val="4C1265E8"/>
    <w:rsid w:val="4C18755E"/>
    <w:rsid w:val="4C1E7BD4"/>
    <w:rsid w:val="4C292394"/>
    <w:rsid w:val="4C2A70E7"/>
    <w:rsid w:val="4C2E6AF2"/>
    <w:rsid w:val="4C2F1449"/>
    <w:rsid w:val="4C335261"/>
    <w:rsid w:val="4C3354F5"/>
    <w:rsid w:val="4C3C417C"/>
    <w:rsid w:val="4C41790D"/>
    <w:rsid w:val="4C475E93"/>
    <w:rsid w:val="4C4B1497"/>
    <w:rsid w:val="4C4B4624"/>
    <w:rsid w:val="4C616A32"/>
    <w:rsid w:val="4C6822A3"/>
    <w:rsid w:val="4C742EFD"/>
    <w:rsid w:val="4C745B8A"/>
    <w:rsid w:val="4C7A2B59"/>
    <w:rsid w:val="4C7B3C63"/>
    <w:rsid w:val="4C81098C"/>
    <w:rsid w:val="4C822B62"/>
    <w:rsid w:val="4C835417"/>
    <w:rsid w:val="4C8D0C6A"/>
    <w:rsid w:val="4C964D0B"/>
    <w:rsid w:val="4CA444B4"/>
    <w:rsid w:val="4CA45B0A"/>
    <w:rsid w:val="4CD33BC9"/>
    <w:rsid w:val="4CDC01C4"/>
    <w:rsid w:val="4CE2172D"/>
    <w:rsid w:val="4CE268B9"/>
    <w:rsid w:val="4CFF2EA6"/>
    <w:rsid w:val="4D04756B"/>
    <w:rsid w:val="4D09291E"/>
    <w:rsid w:val="4D0B6979"/>
    <w:rsid w:val="4D19219B"/>
    <w:rsid w:val="4D1B6B2E"/>
    <w:rsid w:val="4D1D6A14"/>
    <w:rsid w:val="4D22057D"/>
    <w:rsid w:val="4D2F0624"/>
    <w:rsid w:val="4D310738"/>
    <w:rsid w:val="4D311DD2"/>
    <w:rsid w:val="4D4553B1"/>
    <w:rsid w:val="4D551FD2"/>
    <w:rsid w:val="4D59740F"/>
    <w:rsid w:val="4D6F33A6"/>
    <w:rsid w:val="4D736019"/>
    <w:rsid w:val="4D74789A"/>
    <w:rsid w:val="4D7578D3"/>
    <w:rsid w:val="4D770C8F"/>
    <w:rsid w:val="4D7E405F"/>
    <w:rsid w:val="4D83237E"/>
    <w:rsid w:val="4D867FD6"/>
    <w:rsid w:val="4DA91551"/>
    <w:rsid w:val="4DAA52AC"/>
    <w:rsid w:val="4DB647DB"/>
    <w:rsid w:val="4DBB4160"/>
    <w:rsid w:val="4DC026A2"/>
    <w:rsid w:val="4DD12F8B"/>
    <w:rsid w:val="4DD538A6"/>
    <w:rsid w:val="4DDE0B9B"/>
    <w:rsid w:val="4DF44A64"/>
    <w:rsid w:val="4E012FD2"/>
    <w:rsid w:val="4E0218E6"/>
    <w:rsid w:val="4E0A26B6"/>
    <w:rsid w:val="4E0B203A"/>
    <w:rsid w:val="4E1978AB"/>
    <w:rsid w:val="4E2B1AB8"/>
    <w:rsid w:val="4E386455"/>
    <w:rsid w:val="4E4458C5"/>
    <w:rsid w:val="4E4B762F"/>
    <w:rsid w:val="4E4D439C"/>
    <w:rsid w:val="4E4E52D0"/>
    <w:rsid w:val="4E583649"/>
    <w:rsid w:val="4E705180"/>
    <w:rsid w:val="4E8662C7"/>
    <w:rsid w:val="4E9303CF"/>
    <w:rsid w:val="4E951345"/>
    <w:rsid w:val="4E95322A"/>
    <w:rsid w:val="4EA5765D"/>
    <w:rsid w:val="4EA97C6E"/>
    <w:rsid w:val="4EB845F8"/>
    <w:rsid w:val="4EBA7315"/>
    <w:rsid w:val="4EC220E3"/>
    <w:rsid w:val="4EC775BB"/>
    <w:rsid w:val="4ED53797"/>
    <w:rsid w:val="4EDF6179"/>
    <w:rsid w:val="4EEF412D"/>
    <w:rsid w:val="4EF1467E"/>
    <w:rsid w:val="4EFC678D"/>
    <w:rsid w:val="4F04772B"/>
    <w:rsid w:val="4F1A113A"/>
    <w:rsid w:val="4F1D4DD0"/>
    <w:rsid w:val="4F241318"/>
    <w:rsid w:val="4F280869"/>
    <w:rsid w:val="4F2D4777"/>
    <w:rsid w:val="4F3F5D2B"/>
    <w:rsid w:val="4F4415CA"/>
    <w:rsid w:val="4F4A579F"/>
    <w:rsid w:val="4F607489"/>
    <w:rsid w:val="4F637665"/>
    <w:rsid w:val="4F650205"/>
    <w:rsid w:val="4F700278"/>
    <w:rsid w:val="4F7130FC"/>
    <w:rsid w:val="4F7978DC"/>
    <w:rsid w:val="4F7C5747"/>
    <w:rsid w:val="4F7D539D"/>
    <w:rsid w:val="4F8264A2"/>
    <w:rsid w:val="4F8673F4"/>
    <w:rsid w:val="4F93692C"/>
    <w:rsid w:val="4F961769"/>
    <w:rsid w:val="4F9C497F"/>
    <w:rsid w:val="4FA70891"/>
    <w:rsid w:val="4FAD74FA"/>
    <w:rsid w:val="4FC06859"/>
    <w:rsid w:val="4FC26050"/>
    <w:rsid w:val="4FC472D8"/>
    <w:rsid w:val="4FCE4A55"/>
    <w:rsid w:val="4FCF1349"/>
    <w:rsid w:val="4FD8332C"/>
    <w:rsid w:val="4FD91893"/>
    <w:rsid w:val="4FEA685B"/>
    <w:rsid w:val="4FEB0D3A"/>
    <w:rsid w:val="4FED6534"/>
    <w:rsid w:val="4FF3235B"/>
    <w:rsid w:val="4FF91FC2"/>
    <w:rsid w:val="5007283E"/>
    <w:rsid w:val="50075647"/>
    <w:rsid w:val="500C5CF0"/>
    <w:rsid w:val="500F1099"/>
    <w:rsid w:val="502C7BEC"/>
    <w:rsid w:val="50312011"/>
    <w:rsid w:val="50343A0E"/>
    <w:rsid w:val="504219AA"/>
    <w:rsid w:val="50451740"/>
    <w:rsid w:val="504B67E4"/>
    <w:rsid w:val="504C1E10"/>
    <w:rsid w:val="504D2D8F"/>
    <w:rsid w:val="50507883"/>
    <w:rsid w:val="50530C05"/>
    <w:rsid w:val="505A5780"/>
    <w:rsid w:val="506D31C4"/>
    <w:rsid w:val="50744D34"/>
    <w:rsid w:val="507C5730"/>
    <w:rsid w:val="508A7E62"/>
    <w:rsid w:val="508D6B6D"/>
    <w:rsid w:val="508E2BD4"/>
    <w:rsid w:val="508F6E55"/>
    <w:rsid w:val="509049B6"/>
    <w:rsid w:val="50AA08AA"/>
    <w:rsid w:val="50B53427"/>
    <w:rsid w:val="50C9403C"/>
    <w:rsid w:val="50CA79F3"/>
    <w:rsid w:val="50CD2B30"/>
    <w:rsid w:val="50D560F9"/>
    <w:rsid w:val="50D77A9D"/>
    <w:rsid w:val="50DA3794"/>
    <w:rsid w:val="50E930CC"/>
    <w:rsid w:val="510115BE"/>
    <w:rsid w:val="51101D1A"/>
    <w:rsid w:val="51244122"/>
    <w:rsid w:val="512662BD"/>
    <w:rsid w:val="513132BE"/>
    <w:rsid w:val="51350882"/>
    <w:rsid w:val="513560FE"/>
    <w:rsid w:val="513E16F4"/>
    <w:rsid w:val="513F2784"/>
    <w:rsid w:val="514B4771"/>
    <w:rsid w:val="51502A0B"/>
    <w:rsid w:val="51524C4C"/>
    <w:rsid w:val="515A12A7"/>
    <w:rsid w:val="515B2508"/>
    <w:rsid w:val="515D69A3"/>
    <w:rsid w:val="516C1F40"/>
    <w:rsid w:val="517321CD"/>
    <w:rsid w:val="517B08AD"/>
    <w:rsid w:val="517C4113"/>
    <w:rsid w:val="517D486B"/>
    <w:rsid w:val="518C4D9F"/>
    <w:rsid w:val="51A100AD"/>
    <w:rsid w:val="51A321FB"/>
    <w:rsid w:val="51A45507"/>
    <w:rsid w:val="51B151B3"/>
    <w:rsid w:val="51B6691C"/>
    <w:rsid w:val="51E04080"/>
    <w:rsid w:val="51E4575B"/>
    <w:rsid w:val="51E52A4E"/>
    <w:rsid w:val="51EC02E2"/>
    <w:rsid w:val="51F2523F"/>
    <w:rsid w:val="51FA147B"/>
    <w:rsid w:val="52047073"/>
    <w:rsid w:val="520641D5"/>
    <w:rsid w:val="520960D3"/>
    <w:rsid w:val="521542A8"/>
    <w:rsid w:val="52164B2C"/>
    <w:rsid w:val="52173456"/>
    <w:rsid w:val="521D7824"/>
    <w:rsid w:val="521F66A5"/>
    <w:rsid w:val="522205F9"/>
    <w:rsid w:val="52243FFC"/>
    <w:rsid w:val="522E5F20"/>
    <w:rsid w:val="5234083D"/>
    <w:rsid w:val="52410E9F"/>
    <w:rsid w:val="52426EC2"/>
    <w:rsid w:val="525153F4"/>
    <w:rsid w:val="52657027"/>
    <w:rsid w:val="526D57C3"/>
    <w:rsid w:val="526E4921"/>
    <w:rsid w:val="526E55E7"/>
    <w:rsid w:val="526F0A10"/>
    <w:rsid w:val="52811CE7"/>
    <w:rsid w:val="52867F11"/>
    <w:rsid w:val="528C452F"/>
    <w:rsid w:val="528D7E61"/>
    <w:rsid w:val="529414AF"/>
    <w:rsid w:val="529450D4"/>
    <w:rsid w:val="52972300"/>
    <w:rsid w:val="52A21376"/>
    <w:rsid w:val="52A22510"/>
    <w:rsid w:val="52AB1F28"/>
    <w:rsid w:val="52AB2523"/>
    <w:rsid w:val="52AC56CE"/>
    <w:rsid w:val="52BB3EAB"/>
    <w:rsid w:val="52C428C6"/>
    <w:rsid w:val="52CE3AC4"/>
    <w:rsid w:val="52D56E1D"/>
    <w:rsid w:val="52DA3682"/>
    <w:rsid w:val="52E46C31"/>
    <w:rsid w:val="52E50729"/>
    <w:rsid w:val="52E6750F"/>
    <w:rsid w:val="52E71A05"/>
    <w:rsid w:val="52E91B29"/>
    <w:rsid w:val="52EA40B6"/>
    <w:rsid w:val="52ED0A7A"/>
    <w:rsid w:val="52F415A0"/>
    <w:rsid w:val="52F75546"/>
    <w:rsid w:val="530659F2"/>
    <w:rsid w:val="53074189"/>
    <w:rsid w:val="530958E0"/>
    <w:rsid w:val="530F33BC"/>
    <w:rsid w:val="531074F8"/>
    <w:rsid w:val="53141C6E"/>
    <w:rsid w:val="53153799"/>
    <w:rsid w:val="531609D4"/>
    <w:rsid w:val="531860E8"/>
    <w:rsid w:val="53200B60"/>
    <w:rsid w:val="532145FA"/>
    <w:rsid w:val="532A34BB"/>
    <w:rsid w:val="532D1CB2"/>
    <w:rsid w:val="532E2ED7"/>
    <w:rsid w:val="53322A7F"/>
    <w:rsid w:val="533C5658"/>
    <w:rsid w:val="53451ED9"/>
    <w:rsid w:val="534C2DFD"/>
    <w:rsid w:val="534C4509"/>
    <w:rsid w:val="535820D6"/>
    <w:rsid w:val="53594C09"/>
    <w:rsid w:val="535C5369"/>
    <w:rsid w:val="536C43C8"/>
    <w:rsid w:val="536F5564"/>
    <w:rsid w:val="537174C3"/>
    <w:rsid w:val="53743BED"/>
    <w:rsid w:val="537B66BD"/>
    <w:rsid w:val="53957AD1"/>
    <w:rsid w:val="53997826"/>
    <w:rsid w:val="53BF0BD4"/>
    <w:rsid w:val="53C674DB"/>
    <w:rsid w:val="53CF143A"/>
    <w:rsid w:val="53E744C6"/>
    <w:rsid w:val="53EB2593"/>
    <w:rsid w:val="53EF02D1"/>
    <w:rsid w:val="53F31160"/>
    <w:rsid w:val="53F76EF3"/>
    <w:rsid w:val="53FA7A6A"/>
    <w:rsid w:val="540746E6"/>
    <w:rsid w:val="54090F55"/>
    <w:rsid w:val="540F7D2C"/>
    <w:rsid w:val="54152B60"/>
    <w:rsid w:val="541B058B"/>
    <w:rsid w:val="541B3E43"/>
    <w:rsid w:val="54214AB4"/>
    <w:rsid w:val="542A7B49"/>
    <w:rsid w:val="542B2745"/>
    <w:rsid w:val="542B6068"/>
    <w:rsid w:val="543E6BE2"/>
    <w:rsid w:val="544236C5"/>
    <w:rsid w:val="54494571"/>
    <w:rsid w:val="546355E2"/>
    <w:rsid w:val="546D0399"/>
    <w:rsid w:val="54752FD2"/>
    <w:rsid w:val="54763749"/>
    <w:rsid w:val="54823ED6"/>
    <w:rsid w:val="548A2E14"/>
    <w:rsid w:val="54A223F1"/>
    <w:rsid w:val="54A45422"/>
    <w:rsid w:val="54AF656C"/>
    <w:rsid w:val="54B32B26"/>
    <w:rsid w:val="54B35143"/>
    <w:rsid w:val="54B75E24"/>
    <w:rsid w:val="54BD1EBF"/>
    <w:rsid w:val="54BD5B99"/>
    <w:rsid w:val="54CF2B8C"/>
    <w:rsid w:val="54E861E5"/>
    <w:rsid w:val="54EE4613"/>
    <w:rsid w:val="55060527"/>
    <w:rsid w:val="55101101"/>
    <w:rsid w:val="55296734"/>
    <w:rsid w:val="55297899"/>
    <w:rsid w:val="552A20F4"/>
    <w:rsid w:val="552A3949"/>
    <w:rsid w:val="552B092E"/>
    <w:rsid w:val="552E2D97"/>
    <w:rsid w:val="552F6D5E"/>
    <w:rsid w:val="55406FA4"/>
    <w:rsid w:val="554B1C8C"/>
    <w:rsid w:val="554F6AC2"/>
    <w:rsid w:val="555057DF"/>
    <w:rsid w:val="55517D92"/>
    <w:rsid w:val="555A542C"/>
    <w:rsid w:val="556F0F55"/>
    <w:rsid w:val="55704C1A"/>
    <w:rsid w:val="557F0D5A"/>
    <w:rsid w:val="558C08D0"/>
    <w:rsid w:val="558D368F"/>
    <w:rsid w:val="559235E3"/>
    <w:rsid w:val="55930F15"/>
    <w:rsid w:val="55951FC2"/>
    <w:rsid w:val="559E64E3"/>
    <w:rsid w:val="55A57513"/>
    <w:rsid w:val="55AD5B8B"/>
    <w:rsid w:val="55B93176"/>
    <w:rsid w:val="55C37C56"/>
    <w:rsid w:val="55C52DE7"/>
    <w:rsid w:val="55C82781"/>
    <w:rsid w:val="55C83B07"/>
    <w:rsid w:val="55D54329"/>
    <w:rsid w:val="55D81719"/>
    <w:rsid w:val="55E73B10"/>
    <w:rsid w:val="55EE0C07"/>
    <w:rsid w:val="55EF632C"/>
    <w:rsid w:val="55F24296"/>
    <w:rsid w:val="55F94636"/>
    <w:rsid w:val="55FF5605"/>
    <w:rsid w:val="560A5AC3"/>
    <w:rsid w:val="561E5B63"/>
    <w:rsid w:val="56306E3B"/>
    <w:rsid w:val="563834FC"/>
    <w:rsid w:val="5639596D"/>
    <w:rsid w:val="563C2D5B"/>
    <w:rsid w:val="56411E13"/>
    <w:rsid w:val="56424E32"/>
    <w:rsid w:val="56454637"/>
    <w:rsid w:val="56605CDA"/>
    <w:rsid w:val="56667BEB"/>
    <w:rsid w:val="566B4C23"/>
    <w:rsid w:val="566F757D"/>
    <w:rsid w:val="56713052"/>
    <w:rsid w:val="56822C6D"/>
    <w:rsid w:val="56870752"/>
    <w:rsid w:val="56874446"/>
    <w:rsid w:val="56880632"/>
    <w:rsid w:val="568C4B73"/>
    <w:rsid w:val="56963CFA"/>
    <w:rsid w:val="56A171D7"/>
    <w:rsid w:val="56A46ADE"/>
    <w:rsid w:val="56A5728A"/>
    <w:rsid w:val="56AD2D85"/>
    <w:rsid w:val="56B84871"/>
    <w:rsid w:val="56BB7079"/>
    <w:rsid w:val="56C106AE"/>
    <w:rsid w:val="56C41395"/>
    <w:rsid w:val="56CA3D78"/>
    <w:rsid w:val="56D0749C"/>
    <w:rsid w:val="56D30D7A"/>
    <w:rsid w:val="56D96389"/>
    <w:rsid w:val="56DC5739"/>
    <w:rsid w:val="56DE118C"/>
    <w:rsid w:val="56E361F0"/>
    <w:rsid w:val="56F36110"/>
    <w:rsid w:val="56FB00B4"/>
    <w:rsid w:val="56FD432E"/>
    <w:rsid w:val="56FF5EE2"/>
    <w:rsid w:val="570526BA"/>
    <w:rsid w:val="570C2FA4"/>
    <w:rsid w:val="570C62AB"/>
    <w:rsid w:val="57103A55"/>
    <w:rsid w:val="57106097"/>
    <w:rsid w:val="5723629E"/>
    <w:rsid w:val="572C6395"/>
    <w:rsid w:val="57313C1B"/>
    <w:rsid w:val="573362FF"/>
    <w:rsid w:val="573F1629"/>
    <w:rsid w:val="5743419E"/>
    <w:rsid w:val="57437827"/>
    <w:rsid w:val="574434BE"/>
    <w:rsid w:val="5744493B"/>
    <w:rsid w:val="57460F18"/>
    <w:rsid w:val="574F5323"/>
    <w:rsid w:val="574F7668"/>
    <w:rsid w:val="575603C5"/>
    <w:rsid w:val="57632905"/>
    <w:rsid w:val="576F5B1C"/>
    <w:rsid w:val="57764780"/>
    <w:rsid w:val="5779772E"/>
    <w:rsid w:val="577E0692"/>
    <w:rsid w:val="57815EDD"/>
    <w:rsid w:val="57820B56"/>
    <w:rsid w:val="5783195E"/>
    <w:rsid w:val="57831EF1"/>
    <w:rsid w:val="578970F3"/>
    <w:rsid w:val="578D5AAE"/>
    <w:rsid w:val="579220FD"/>
    <w:rsid w:val="57937ADA"/>
    <w:rsid w:val="57956672"/>
    <w:rsid w:val="57A62AA8"/>
    <w:rsid w:val="57A75CFD"/>
    <w:rsid w:val="57BA76D0"/>
    <w:rsid w:val="57D72253"/>
    <w:rsid w:val="57F719C2"/>
    <w:rsid w:val="57FB7942"/>
    <w:rsid w:val="58047BD6"/>
    <w:rsid w:val="581A5AED"/>
    <w:rsid w:val="5822652B"/>
    <w:rsid w:val="582B1AB7"/>
    <w:rsid w:val="5830038C"/>
    <w:rsid w:val="58314808"/>
    <w:rsid w:val="58390AC4"/>
    <w:rsid w:val="58431BFC"/>
    <w:rsid w:val="585146F1"/>
    <w:rsid w:val="5851538B"/>
    <w:rsid w:val="58563BAA"/>
    <w:rsid w:val="585E7C31"/>
    <w:rsid w:val="58633D76"/>
    <w:rsid w:val="58641339"/>
    <w:rsid w:val="586651BC"/>
    <w:rsid w:val="58681D39"/>
    <w:rsid w:val="587B7F74"/>
    <w:rsid w:val="589D5119"/>
    <w:rsid w:val="58A0201F"/>
    <w:rsid w:val="58A10074"/>
    <w:rsid w:val="58A12972"/>
    <w:rsid w:val="58A4139A"/>
    <w:rsid w:val="58AF0BA7"/>
    <w:rsid w:val="58B2566D"/>
    <w:rsid w:val="58B30830"/>
    <w:rsid w:val="58B37015"/>
    <w:rsid w:val="58C169B0"/>
    <w:rsid w:val="58D57F49"/>
    <w:rsid w:val="58E645D8"/>
    <w:rsid w:val="58E8422F"/>
    <w:rsid w:val="58E92667"/>
    <w:rsid w:val="58E97BAC"/>
    <w:rsid w:val="590823D1"/>
    <w:rsid w:val="59115FFB"/>
    <w:rsid w:val="59177FE0"/>
    <w:rsid w:val="591A2FB3"/>
    <w:rsid w:val="59243293"/>
    <w:rsid w:val="59270924"/>
    <w:rsid w:val="592C1258"/>
    <w:rsid w:val="594329F8"/>
    <w:rsid w:val="59463CF3"/>
    <w:rsid w:val="594B3256"/>
    <w:rsid w:val="594F5015"/>
    <w:rsid w:val="595C2A0D"/>
    <w:rsid w:val="595D1525"/>
    <w:rsid w:val="595F1133"/>
    <w:rsid w:val="5963639A"/>
    <w:rsid w:val="596B6F9A"/>
    <w:rsid w:val="596B7B79"/>
    <w:rsid w:val="59703BC7"/>
    <w:rsid w:val="597958AD"/>
    <w:rsid w:val="597A5ADC"/>
    <w:rsid w:val="597C031F"/>
    <w:rsid w:val="598F2758"/>
    <w:rsid w:val="59923240"/>
    <w:rsid w:val="599857BE"/>
    <w:rsid w:val="599D02A8"/>
    <w:rsid w:val="59A47557"/>
    <w:rsid w:val="59A56C58"/>
    <w:rsid w:val="59AA04B4"/>
    <w:rsid w:val="59AA6E17"/>
    <w:rsid w:val="59AC0100"/>
    <w:rsid w:val="59AF6C39"/>
    <w:rsid w:val="59B85001"/>
    <w:rsid w:val="59BB0860"/>
    <w:rsid w:val="59CC00B5"/>
    <w:rsid w:val="59CD2DB9"/>
    <w:rsid w:val="59CF5CE8"/>
    <w:rsid w:val="59D64B04"/>
    <w:rsid w:val="59E550CF"/>
    <w:rsid w:val="59FF7130"/>
    <w:rsid w:val="5A347D01"/>
    <w:rsid w:val="5A3540A0"/>
    <w:rsid w:val="5A370A29"/>
    <w:rsid w:val="5A44362A"/>
    <w:rsid w:val="5A460A96"/>
    <w:rsid w:val="5A4B603D"/>
    <w:rsid w:val="5A5C7756"/>
    <w:rsid w:val="5A5D7747"/>
    <w:rsid w:val="5A621786"/>
    <w:rsid w:val="5A6B579A"/>
    <w:rsid w:val="5A751032"/>
    <w:rsid w:val="5A770215"/>
    <w:rsid w:val="5A8905AA"/>
    <w:rsid w:val="5A893BF7"/>
    <w:rsid w:val="5A9246E2"/>
    <w:rsid w:val="5A950425"/>
    <w:rsid w:val="5A9D77A2"/>
    <w:rsid w:val="5AA15186"/>
    <w:rsid w:val="5AAD76EA"/>
    <w:rsid w:val="5AAF05AA"/>
    <w:rsid w:val="5AAF7686"/>
    <w:rsid w:val="5AB0327A"/>
    <w:rsid w:val="5ABB1DCC"/>
    <w:rsid w:val="5AC80758"/>
    <w:rsid w:val="5AC80B23"/>
    <w:rsid w:val="5AC877A3"/>
    <w:rsid w:val="5AC95736"/>
    <w:rsid w:val="5AD565DE"/>
    <w:rsid w:val="5AD71EDA"/>
    <w:rsid w:val="5ADE748D"/>
    <w:rsid w:val="5AEC45D6"/>
    <w:rsid w:val="5AF01FEC"/>
    <w:rsid w:val="5AFA281D"/>
    <w:rsid w:val="5AFA7777"/>
    <w:rsid w:val="5AFF59A5"/>
    <w:rsid w:val="5B012257"/>
    <w:rsid w:val="5B037B83"/>
    <w:rsid w:val="5B145C41"/>
    <w:rsid w:val="5B250D7E"/>
    <w:rsid w:val="5B3A2897"/>
    <w:rsid w:val="5B3E3A65"/>
    <w:rsid w:val="5B427125"/>
    <w:rsid w:val="5B497703"/>
    <w:rsid w:val="5B5C3811"/>
    <w:rsid w:val="5B5C4C2E"/>
    <w:rsid w:val="5B620857"/>
    <w:rsid w:val="5B651A47"/>
    <w:rsid w:val="5B6672D6"/>
    <w:rsid w:val="5B6C6916"/>
    <w:rsid w:val="5B6D108E"/>
    <w:rsid w:val="5B6D2A20"/>
    <w:rsid w:val="5B7054F4"/>
    <w:rsid w:val="5B735E38"/>
    <w:rsid w:val="5B790090"/>
    <w:rsid w:val="5B7D66D3"/>
    <w:rsid w:val="5B8236AB"/>
    <w:rsid w:val="5B8B5606"/>
    <w:rsid w:val="5B8C6112"/>
    <w:rsid w:val="5B9352B1"/>
    <w:rsid w:val="5B942380"/>
    <w:rsid w:val="5B97460D"/>
    <w:rsid w:val="5B99497F"/>
    <w:rsid w:val="5B9B6794"/>
    <w:rsid w:val="5B9D0FF4"/>
    <w:rsid w:val="5BA47828"/>
    <w:rsid w:val="5BAE21B1"/>
    <w:rsid w:val="5BB33DF1"/>
    <w:rsid w:val="5BB45216"/>
    <w:rsid w:val="5BB96085"/>
    <w:rsid w:val="5BBD3F3B"/>
    <w:rsid w:val="5BC96136"/>
    <w:rsid w:val="5BCF2A96"/>
    <w:rsid w:val="5BDD107F"/>
    <w:rsid w:val="5BDD42BB"/>
    <w:rsid w:val="5BE74B37"/>
    <w:rsid w:val="5BEE35E3"/>
    <w:rsid w:val="5C025DB7"/>
    <w:rsid w:val="5C054C25"/>
    <w:rsid w:val="5C0636AC"/>
    <w:rsid w:val="5C0747EA"/>
    <w:rsid w:val="5C0B3D6D"/>
    <w:rsid w:val="5C105129"/>
    <w:rsid w:val="5C166FF1"/>
    <w:rsid w:val="5C2302D6"/>
    <w:rsid w:val="5C28638A"/>
    <w:rsid w:val="5C2F12E9"/>
    <w:rsid w:val="5C34728E"/>
    <w:rsid w:val="5C3E2F6C"/>
    <w:rsid w:val="5C401616"/>
    <w:rsid w:val="5C40272D"/>
    <w:rsid w:val="5C434A50"/>
    <w:rsid w:val="5C4417C7"/>
    <w:rsid w:val="5C4A28D9"/>
    <w:rsid w:val="5C4B728D"/>
    <w:rsid w:val="5C4E3C07"/>
    <w:rsid w:val="5C57754B"/>
    <w:rsid w:val="5C6775DF"/>
    <w:rsid w:val="5C6E786F"/>
    <w:rsid w:val="5C79461D"/>
    <w:rsid w:val="5C7D7D89"/>
    <w:rsid w:val="5C83200F"/>
    <w:rsid w:val="5C8D5371"/>
    <w:rsid w:val="5C9020B7"/>
    <w:rsid w:val="5C970A15"/>
    <w:rsid w:val="5C9D3086"/>
    <w:rsid w:val="5CA2489E"/>
    <w:rsid w:val="5CAD0408"/>
    <w:rsid w:val="5CB85598"/>
    <w:rsid w:val="5CBD0BC9"/>
    <w:rsid w:val="5CC84B60"/>
    <w:rsid w:val="5CE600CE"/>
    <w:rsid w:val="5CFF223F"/>
    <w:rsid w:val="5D0E1A93"/>
    <w:rsid w:val="5D1C3B85"/>
    <w:rsid w:val="5D2A0CF8"/>
    <w:rsid w:val="5D2C4724"/>
    <w:rsid w:val="5D333C3F"/>
    <w:rsid w:val="5D34663A"/>
    <w:rsid w:val="5D360E33"/>
    <w:rsid w:val="5D3C1E2D"/>
    <w:rsid w:val="5D437B33"/>
    <w:rsid w:val="5D5F1411"/>
    <w:rsid w:val="5D613C20"/>
    <w:rsid w:val="5D68398D"/>
    <w:rsid w:val="5D751D46"/>
    <w:rsid w:val="5D765794"/>
    <w:rsid w:val="5D7751D0"/>
    <w:rsid w:val="5D806828"/>
    <w:rsid w:val="5D836CF3"/>
    <w:rsid w:val="5D8C69CD"/>
    <w:rsid w:val="5D961B68"/>
    <w:rsid w:val="5D9865F6"/>
    <w:rsid w:val="5D99311D"/>
    <w:rsid w:val="5D997E3B"/>
    <w:rsid w:val="5D9A69CE"/>
    <w:rsid w:val="5D9E69CC"/>
    <w:rsid w:val="5DA263A2"/>
    <w:rsid w:val="5DAE1E41"/>
    <w:rsid w:val="5DB27211"/>
    <w:rsid w:val="5DBB08B0"/>
    <w:rsid w:val="5DBC5B1E"/>
    <w:rsid w:val="5DDC3BF6"/>
    <w:rsid w:val="5DDC76E4"/>
    <w:rsid w:val="5DE52914"/>
    <w:rsid w:val="5DE909B8"/>
    <w:rsid w:val="5DEA0EAB"/>
    <w:rsid w:val="5DED3B09"/>
    <w:rsid w:val="5DF17B77"/>
    <w:rsid w:val="5DF70E0E"/>
    <w:rsid w:val="5DF8703E"/>
    <w:rsid w:val="5E016706"/>
    <w:rsid w:val="5E0D4044"/>
    <w:rsid w:val="5E1623E6"/>
    <w:rsid w:val="5E183281"/>
    <w:rsid w:val="5E1D69D0"/>
    <w:rsid w:val="5E2231B3"/>
    <w:rsid w:val="5E234253"/>
    <w:rsid w:val="5E3055F3"/>
    <w:rsid w:val="5E323C76"/>
    <w:rsid w:val="5E3260E4"/>
    <w:rsid w:val="5E353601"/>
    <w:rsid w:val="5E4137C9"/>
    <w:rsid w:val="5E456A83"/>
    <w:rsid w:val="5E47338B"/>
    <w:rsid w:val="5E5A3102"/>
    <w:rsid w:val="5E6062EE"/>
    <w:rsid w:val="5E616EEB"/>
    <w:rsid w:val="5E6B487C"/>
    <w:rsid w:val="5E716D3C"/>
    <w:rsid w:val="5E7B7977"/>
    <w:rsid w:val="5E872F95"/>
    <w:rsid w:val="5E8D0611"/>
    <w:rsid w:val="5E904788"/>
    <w:rsid w:val="5E957C5A"/>
    <w:rsid w:val="5EA0350D"/>
    <w:rsid w:val="5EA72BD4"/>
    <w:rsid w:val="5EA86D35"/>
    <w:rsid w:val="5EA9113C"/>
    <w:rsid w:val="5EAE6BC8"/>
    <w:rsid w:val="5EB86FD5"/>
    <w:rsid w:val="5EBD77C5"/>
    <w:rsid w:val="5EBF340D"/>
    <w:rsid w:val="5EC814F9"/>
    <w:rsid w:val="5ED021B2"/>
    <w:rsid w:val="5ED27785"/>
    <w:rsid w:val="5ED77079"/>
    <w:rsid w:val="5EDD0862"/>
    <w:rsid w:val="5F002A5A"/>
    <w:rsid w:val="5F046ABB"/>
    <w:rsid w:val="5F06551C"/>
    <w:rsid w:val="5F0921E9"/>
    <w:rsid w:val="5F0D5D2E"/>
    <w:rsid w:val="5F0E7318"/>
    <w:rsid w:val="5F1139A3"/>
    <w:rsid w:val="5F1272DA"/>
    <w:rsid w:val="5F1A5B58"/>
    <w:rsid w:val="5F2F1786"/>
    <w:rsid w:val="5F4946A0"/>
    <w:rsid w:val="5F4C70B5"/>
    <w:rsid w:val="5F5D28E3"/>
    <w:rsid w:val="5F5D33E1"/>
    <w:rsid w:val="5F6452AD"/>
    <w:rsid w:val="5F717E4E"/>
    <w:rsid w:val="5F88572C"/>
    <w:rsid w:val="5F8D5217"/>
    <w:rsid w:val="5F917183"/>
    <w:rsid w:val="5F9B3ED8"/>
    <w:rsid w:val="5F9C5519"/>
    <w:rsid w:val="5FA66F69"/>
    <w:rsid w:val="5FB34753"/>
    <w:rsid w:val="5FBD7B51"/>
    <w:rsid w:val="5FC045CD"/>
    <w:rsid w:val="5FD207A6"/>
    <w:rsid w:val="5FD50FA5"/>
    <w:rsid w:val="5FD97807"/>
    <w:rsid w:val="5FE013B4"/>
    <w:rsid w:val="5FE01708"/>
    <w:rsid w:val="5FF12F71"/>
    <w:rsid w:val="5FF57820"/>
    <w:rsid w:val="5FFA6DC6"/>
    <w:rsid w:val="5FFD54F6"/>
    <w:rsid w:val="6008260C"/>
    <w:rsid w:val="601D759A"/>
    <w:rsid w:val="602771A1"/>
    <w:rsid w:val="602C453F"/>
    <w:rsid w:val="602E1722"/>
    <w:rsid w:val="60321F64"/>
    <w:rsid w:val="60364CBE"/>
    <w:rsid w:val="603715D9"/>
    <w:rsid w:val="6044047A"/>
    <w:rsid w:val="604826F1"/>
    <w:rsid w:val="605C10D0"/>
    <w:rsid w:val="605D2E25"/>
    <w:rsid w:val="605E0471"/>
    <w:rsid w:val="605E344F"/>
    <w:rsid w:val="605F461C"/>
    <w:rsid w:val="606945A0"/>
    <w:rsid w:val="606D2EB3"/>
    <w:rsid w:val="60715C14"/>
    <w:rsid w:val="607533C0"/>
    <w:rsid w:val="60761629"/>
    <w:rsid w:val="60840708"/>
    <w:rsid w:val="60885DD4"/>
    <w:rsid w:val="608E25B2"/>
    <w:rsid w:val="608F29BF"/>
    <w:rsid w:val="609C582C"/>
    <w:rsid w:val="60A634E0"/>
    <w:rsid w:val="60A95621"/>
    <w:rsid w:val="60B331AC"/>
    <w:rsid w:val="60B60DBB"/>
    <w:rsid w:val="60B64AD2"/>
    <w:rsid w:val="60B87E3B"/>
    <w:rsid w:val="60C82C6C"/>
    <w:rsid w:val="60CD2623"/>
    <w:rsid w:val="60CF68D6"/>
    <w:rsid w:val="60D10F33"/>
    <w:rsid w:val="60D21AEF"/>
    <w:rsid w:val="60D61A2C"/>
    <w:rsid w:val="60D729C4"/>
    <w:rsid w:val="60DB5E4B"/>
    <w:rsid w:val="60DF06C1"/>
    <w:rsid w:val="60DF4B29"/>
    <w:rsid w:val="60E12AC6"/>
    <w:rsid w:val="60EC1027"/>
    <w:rsid w:val="60F545C2"/>
    <w:rsid w:val="60F579E2"/>
    <w:rsid w:val="60FB5BE2"/>
    <w:rsid w:val="610142C5"/>
    <w:rsid w:val="610700A8"/>
    <w:rsid w:val="610F67F9"/>
    <w:rsid w:val="611E7449"/>
    <w:rsid w:val="61207184"/>
    <w:rsid w:val="612F2D8F"/>
    <w:rsid w:val="6135414A"/>
    <w:rsid w:val="613C28B3"/>
    <w:rsid w:val="61421643"/>
    <w:rsid w:val="6144456C"/>
    <w:rsid w:val="61540D67"/>
    <w:rsid w:val="615457E9"/>
    <w:rsid w:val="615D57BF"/>
    <w:rsid w:val="6162702E"/>
    <w:rsid w:val="61673FB5"/>
    <w:rsid w:val="616B0A27"/>
    <w:rsid w:val="616E1834"/>
    <w:rsid w:val="61722656"/>
    <w:rsid w:val="6178352D"/>
    <w:rsid w:val="61887516"/>
    <w:rsid w:val="61A44E72"/>
    <w:rsid w:val="61A744AD"/>
    <w:rsid w:val="61A93630"/>
    <w:rsid w:val="61AC2D3D"/>
    <w:rsid w:val="61B41136"/>
    <w:rsid w:val="61BB4729"/>
    <w:rsid w:val="61BE07E1"/>
    <w:rsid w:val="61C4507F"/>
    <w:rsid w:val="61C66C2B"/>
    <w:rsid w:val="61C75AC5"/>
    <w:rsid w:val="61CE3071"/>
    <w:rsid w:val="61D016AF"/>
    <w:rsid w:val="61DF3C4C"/>
    <w:rsid w:val="61E92C19"/>
    <w:rsid w:val="61ED32A0"/>
    <w:rsid w:val="61FA22D5"/>
    <w:rsid w:val="61FF01FD"/>
    <w:rsid w:val="62042AA7"/>
    <w:rsid w:val="620740FD"/>
    <w:rsid w:val="62075446"/>
    <w:rsid w:val="62113F35"/>
    <w:rsid w:val="621565C3"/>
    <w:rsid w:val="62163C22"/>
    <w:rsid w:val="621B57D8"/>
    <w:rsid w:val="621C4E99"/>
    <w:rsid w:val="62237316"/>
    <w:rsid w:val="622511D1"/>
    <w:rsid w:val="6226213F"/>
    <w:rsid w:val="622C5EB3"/>
    <w:rsid w:val="62324F2C"/>
    <w:rsid w:val="623428A0"/>
    <w:rsid w:val="623A2433"/>
    <w:rsid w:val="623C7548"/>
    <w:rsid w:val="623E3E47"/>
    <w:rsid w:val="623F2A62"/>
    <w:rsid w:val="623F6F10"/>
    <w:rsid w:val="624016FE"/>
    <w:rsid w:val="6240681C"/>
    <w:rsid w:val="62454F64"/>
    <w:rsid w:val="62476E40"/>
    <w:rsid w:val="6250556D"/>
    <w:rsid w:val="6258294F"/>
    <w:rsid w:val="62587149"/>
    <w:rsid w:val="625F5874"/>
    <w:rsid w:val="626428FB"/>
    <w:rsid w:val="626B30F9"/>
    <w:rsid w:val="62727499"/>
    <w:rsid w:val="62796A05"/>
    <w:rsid w:val="627F281A"/>
    <w:rsid w:val="62840083"/>
    <w:rsid w:val="6288356F"/>
    <w:rsid w:val="62927358"/>
    <w:rsid w:val="62946628"/>
    <w:rsid w:val="629B041C"/>
    <w:rsid w:val="629D3874"/>
    <w:rsid w:val="62C24C13"/>
    <w:rsid w:val="62CA45D3"/>
    <w:rsid w:val="62CC1517"/>
    <w:rsid w:val="62D17A2F"/>
    <w:rsid w:val="62D371D1"/>
    <w:rsid w:val="62DA140E"/>
    <w:rsid w:val="62E620AE"/>
    <w:rsid w:val="62E70BBE"/>
    <w:rsid w:val="62FA2E0C"/>
    <w:rsid w:val="62FD081E"/>
    <w:rsid w:val="630A4A86"/>
    <w:rsid w:val="630F2FB4"/>
    <w:rsid w:val="63137FFF"/>
    <w:rsid w:val="631F348B"/>
    <w:rsid w:val="63221896"/>
    <w:rsid w:val="632833FB"/>
    <w:rsid w:val="632858EB"/>
    <w:rsid w:val="632C33FE"/>
    <w:rsid w:val="632D2668"/>
    <w:rsid w:val="632E6E71"/>
    <w:rsid w:val="63327FDD"/>
    <w:rsid w:val="63391125"/>
    <w:rsid w:val="634400D1"/>
    <w:rsid w:val="634B6754"/>
    <w:rsid w:val="63534A18"/>
    <w:rsid w:val="63546FFC"/>
    <w:rsid w:val="63575AED"/>
    <w:rsid w:val="635A78FC"/>
    <w:rsid w:val="63852FE9"/>
    <w:rsid w:val="63863F4F"/>
    <w:rsid w:val="638A1062"/>
    <w:rsid w:val="638B17CD"/>
    <w:rsid w:val="6394047B"/>
    <w:rsid w:val="639E7EC7"/>
    <w:rsid w:val="63A8030E"/>
    <w:rsid w:val="63B0507B"/>
    <w:rsid w:val="63B13D62"/>
    <w:rsid w:val="63DB77B1"/>
    <w:rsid w:val="63E238EB"/>
    <w:rsid w:val="63E462AE"/>
    <w:rsid w:val="63EC60DE"/>
    <w:rsid w:val="63ED7870"/>
    <w:rsid w:val="63F727DE"/>
    <w:rsid w:val="63FE46A5"/>
    <w:rsid w:val="63FF68AD"/>
    <w:rsid w:val="64005E2D"/>
    <w:rsid w:val="64030B07"/>
    <w:rsid w:val="64170A3B"/>
    <w:rsid w:val="64171C69"/>
    <w:rsid w:val="64251E06"/>
    <w:rsid w:val="642D6BF9"/>
    <w:rsid w:val="6441095E"/>
    <w:rsid w:val="64431BB9"/>
    <w:rsid w:val="64480B29"/>
    <w:rsid w:val="644C50F9"/>
    <w:rsid w:val="644F783F"/>
    <w:rsid w:val="645C3575"/>
    <w:rsid w:val="645D240E"/>
    <w:rsid w:val="645E49A9"/>
    <w:rsid w:val="645F28CB"/>
    <w:rsid w:val="64612074"/>
    <w:rsid w:val="646421EC"/>
    <w:rsid w:val="646B2276"/>
    <w:rsid w:val="646C0AC4"/>
    <w:rsid w:val="646D74FF"/>
    <w:rsid w:val="646F739F"/>
    <w:rsid w:val="6472583C"/>
    <w:rsid w:val="647415EF"/>
    <w:rsid w:val="647C5421"/>
    <w:rsid w:val="6482087F"/>
    <w:rsid w:val="6485426D"/>
    <w:rsid w:val="648F2FBC"/>
    <w:rsid w:val="649C7C28"/>
    <w:rsid w:val="64A43199"/>
    <w:rsid w:val="64AC67D9"/>
    <w:rsid w:val="64AF59D9"/>
    <w:rsid w:val="64B82903"/>
    <w:rsid w:val="64C27F3B"/>
    <w:rsid w:val="64C341CE"/>
    <w:rsid w:val="64C57E04"/>
    <w:rsid w:val="64D63FA6"/>
    <w:rsid w:val="64D65146"/>
    <w:rsid w:val="64D949F6"/>
    <w:rsid w:val="64EA3279"/>
    <w:rsid w:val="64F72296"/>
    <w:rsid w:val="650D1D3B"/>
    <w:rsid w:val="6517663B"/>
    <w:rsid w:val="652F4788"/>
    <w:rsid w:val="65386C60"/>
    <w:rsid w:val="65451632"/>
    <w:rsid w:val="654645DD"/>
    <w:rsid w:val="654870FF"/>
    <w:rsid w:val="65507C1A"/>
    <w:rsid w:val="656A6CE6"/>
    <w:rsid w:val="656B17AD"/>
    <w:rsid w:val="65703ECC"/>
    <w:rsid w:val="65705C53"/>
    <w:rsid w:val="657D5427"/>
    <w:rsid w:val="658220F8"/>
    <w:rsid w:val="65981B05"/>
    <w:rsid w:val="659B24DD"/>
    <w:rsid w:val="659D3E5A"/>
    <w:rsid w:val="65A05214"/>
    <w:rsid w:val="65AD02BF"/>
    <w:rsid w:val="65B3229B"/>
    <w:rsid w:val="65B41074"/>
    <w:rsid w:val="65B60232"/>
    <w:rsid w:val="65B96E95"/>
    <w:rsid w:val="65C216A5"/>
    <w:rsid w:val="65DA10BE"/>
    <w:rsid w:val="65DC00FB"/>
    <w:rsid w:val="65F53C2E"/>
    <w:rsid w:val="65FD3955"/>
    <w:rsid w:val="65FE2E54"/>
    <w:rsid w:val="66025B04"/>
    <w:rsid w:val="66077D62"/>
    <w:rsid w:val="660E7777"/>
    <w:rsid w:val="66101F26"/>
    <w:rsid w:val="66171F6C"/>
    <w:rsid w:val="66184025"/>
    <w:rsid w:val="661E17B0"/>
    <w:rsid w:val="662F1303"/>
    <w:rsid w:val="66313EEC"/>
    <w:rsid w:val="66316274"/>
    <w:rsid w:val="66347BD1"/>
    <w:rsid w:val="66384CF9"/>
    <w:rsid w:val="663D58BF"/>
    <w:rsid w:val="66450037"/>
    <w:rsid w:val="664C65CA"/>
    <w:rsid w:val="6650167D"/>
    <w:rsid w:val="66534B91"/>
    <w:rsid w:val="66582CD0"/>
    <w:rsid w:val="665C6CE6"/>
    <w:rsid w:val="665D5658"/>
    <w:rsid w:val="66645445"/>
    <w:rsid w:val="666F52D8"/>
    <w:rsid w:val="667257C1"/>
    <w:rsid w:val="668739BB"/>
    <w:rsid w:val="668B0C6E"/>
    <w:rsid w:val="668B1911"/>
    <w:rsid w:val="66901887"/>
    <w:rsid w:val="6693012F"/>
    <w:rsid w:val="669D70D3"/>
    <w:rsid w:val="66A77964"/>
    <w:rsid w:val="66A926BC"/>
    <w:rsid w:val="66AA7B46"/>
    <w:rsid w:val="66AC326A"/>
    <w:rsid w:val="66AD1CA5"/>
    <w:rsid w:val="66BB6EA5"/>
    <w:rsid w:val="66C7286C"/>
    <w:rsid w:val="66CD6009"/>
    <w:rsid w:val="66CE18F4"/>
    <w:rsid w:val="66D560C6"/>
    <w:rsid w:val="66F01A1A"/>
    <w:rsid w:val="66F80FAE"/>
    <w:rsid w:val="670D5B3A"/>
    <w:rsid w:val="671414EB"/>
    <w:rsid w:val="671566A2"/>
    <w:rsid w:val="671642BD"/>
    <w:rsid w:val="67165DC7"/>
    <w:rsid w:val="671F1A1D"/>
    <w:rsid w:val="672134C5"/>
    <w:rsid w:val="6722568B"/>
    <w:rsid w:val="67262B4B"/>
    <w:rsid w:val="672D53A1"/>
    <w:rsid w:val="673B32C9"/>
    <w:rsid w:val="674259CA"/>
    <w:rsid w:val="674B6524"/>
    <w:rsid w:val="674F6B8C"/>
    <w:rsid w:val="675667E4"/>
    <w:rsid w:val="67656B92"/>
    <w:rsid w:val="676A7843"/>
    <w:rsid w:val="676D18C5"/>
    <w:rsid w:val="677120CA"/>
    <w:rsid w:val="677373A1"/>
    <w:rsid w:val="67755FFD"/>
    <w:rsid w:val="67816658"/>
    <w:rsid w:val="6784194A"/>
    <w:rsid w:val="67914528"/>
    <w:rsid w:val="6792134C"/>
    <w:rsid w:val="679C1159"/>
    <w:rsid w:val="67A06EFD"/>
    <w:rsid w:val="67A26014"/>
    <w:rsid w:val="67A41459"/>
    <w:rsid w:val="67A523E4"/>
    <w:rsid w:val="67A75E86"/>
    <w:rsid w:val="67A83651"/>
    <w:rsid w:val="67E67D9C"/>
    <w:rsid w:val="67EC72CC"/>
    <w:rsid w:val="67FA6650"/>
    <w:rsid w:val="67FF7417"/>
    <w:rsid w:val="680C680B"/>
    <w:rsid w:val="680F5930"/>
    <w:rsid w:val="68144DDC"/>
    <w:rsid w:val="681615EF"/>
    <w:rsid w:val="6823256E"/>
    <w:rsid w:val="682F0829"/>
    <w:rsid w:val="68377B8C"/>
    <w:rsid w:val="683C7FBE"/>
    <w:rsid w:val="684972EF"/>
    <w:rsid w:val="68552D5F"/>
    <w:rsid w:val="685D0A9B"/>
    <w:rsid w:val="68654BC7"/>
    <w:rsid w:val="68727576"/>
    <w:rsid w:val="68737FA2"/>
    <w:rsid w:val="68742C1A"/>
    <w:rsid w:val="688803CC"/>
    <w:rsid w:val="688A600A"/>
    <w:rsid w:val="689F3CB6"/>
    <w:rsid w:val="68A82D37"/>
    <w:rsid w:val="68B223E9"/>
    <w:rsid w:val="68C074B4"/>
    <w:rsid w:val="68D36A5B"/>
    <w:rsid w:val="68DB452E"/>
    <w:rsid w:val="68E53FB3"/>
    <w:rsid w:val="68E66791"/>
    <w:rsid w:val="68E71FFD"/>
    <w:rsid w:val="68E8250D"/>
    <w:rsid w:val="68EB4046"/>
    <w:rsid w:val="68F46F37"/>
    <w:rsid w:val="691C3F7A"/>
    <w:rsid w:val="69280BA8"/>
    <w:rsid w:val="69283471"/>
    <w:rsid w:val="6928778B"/>
    <w:rsid w:val="69310962"/>
    <w:rsid w:val="69353496"/>
    <w:rsid w:val="6951282A"/>
    <w:rsid w:val="69557601"/>
    <w:rsid w:val="69633C16"/>
    <w:rsid w:val="69641421"/>
    <w:rsid w:val="697136EE"/>
    <w:rsid w:val="697A427B"/>
    <w:rsid w:val="697D46BA"/>
    <w:rsid w:val="69815ABF"/>
    <w:rsid w:val="698A50DB"/>
    <w:rsid w:val="698E25D3"/>
    <w:rsid w:val="6991066F"/>
    <w:rsid w:val="69992557"/>
    <w:rsid w:val="699B1B20"/>
    <w:rsid w:val="699F69A2"/>
    <w:rsid w:val="69A25B15"/>
    <w:rsid w:val="69A27710"/>
    <w:rsid w:val="69A50776"/>
    <w:rsid w:val="69AC30D6"/>
    <w:rsid w:val="69AE05A8"/>
    <w:rsid w:val="69B32E71"/>
    <w:rsid w:val="69B97267"/>
    <w:rsid w:val="69BD5C2A"/>
    <w:rsid w:val="69BF04EF"/>
    <w:rsid w:val="69C4488F"/>
    <w:rsid w:val="69EC355D"/>
    <w:rsid w:val="69EE127D"/>
    <w:rsid w:val="69FD4E48"/>
    <w:rsid w:val="6A000165"/>
    <w:rsid w:val="6A0E18A2"/>
    <w:rsid w:val="6A151DF2"/>
    <w:rsid w:val="6A1D68F9"/>
    <w:rsid w:val="6A1E35B0"/>
    <w:rsid w:val="6A200EED"/>
    <w:rsid w:val="6A391FC6"/>
    <w:rsid w:val="6A3E57CE"/>
    <w:rsid w:val="6A3F1F42"/>
    <w:rsid w:val="6A406A0C"/>
    <w:rsid w:val="6A5B7145"/>
    <w:rsid w:val="6A622861"/>
    <w:rsid w:val="6A653D83"/>
    <w:rsid w:val="6A673786"/>
    <w:rsid w:val="6A673911"/>
    <w:rsid w:val="6A6B66F5"/>
    <w:rsid w:val="6A733DE2"/>
    <w:rsid w:val="6A7653D5"/>
    <w:rsid w:val="6A796C55"/>
    <w:rsid w:val="6A8072D5"/>
    <w:rsid w:val="6A8430D8"/>
    <w:rsid w:val="6A8A5087"/>
    <w:rsid w:val="6A8D6468"/>
    <w:rsid w:val="6A956DF8"/>
    <w:rsid w:val="6A957D08"/>
    <w:rsid w:val="6A993D90"/>
    <w:rsid w:val="6AA12BF8"/>
    <w:rsid w:val="6AB151CA"/>
    <w:rsid w:val="6AB511B9"/>
    <w:rsid w:val="6AB949A9"/>
    <w:rsid w:val="6ABE1C02"/>
    <w:rsid w:val="6AD51B34"/>
    <w:rsid w:val="6ADB3447"/>
    <w:rsid w:val="6AE32DC8"/>
    <w:rsid w:val="6AE81B9F"/>
    <w:rsid w:val="6AEA4839"/>
    <w:rsid w:val="6AFB50B7"/>
    <w:rsid w:val="6B10508F"/>
    <w:rsid w:val="6B111B94"/>
    <w:rsid w:val="6B1D23AA"/>
    <w:rsid w:val="6B331050"/>
    <w:rsid w:val="6B4B6AFB"/>
    <w:rsid w:val="6B5A0D15"/>
    <w:rsid w:val="6B633095"/>
    <w:rsid w:val="6B6770CD"/>
    <w:rsid w:val="6B677477"/>
    <w:rsid w:val="6B6A05E0"/>
    <w:rsid w:val="6B6E0A13"/>
    <w:rsid w:val="6B7B101F"/>
    <w:rsid w:val="6B8A6570"/>
    <w:rsid w:val="6B8B24E8"/>
    <w:rsid w:val="6B934B6E"/>
    <w:rsid w:val="6B9A43AF"/>
    <w:rsid w:val="6B9B5AE9"/>
    <w:rsid w:val="6B9C3FC8"/>
    <w:rsid w:val="6BAB0C2D"/>
    <w:rsid w:val="6BAF755F"/>
    <w:rsid w:val="6BB4028A"/>
    <w:rsid w:val="6BBA5A2F"/>
    <w:rsid w:val="6BC02942"/>
    <w:rsid w:val="6BC07074"/>
    <w:rsid w:val="6BC47BFE"/>
    <w:rsid w:val="6BD951DB"/>
    <w:rsid w:val="6BDB4797"/>
    <w:rsid w:val="6BE8096C"/>
    <w:rsid w:val="6BEB3F89"/>
    <w:rsid w:val="6BF91CB0"/>
    <w:rsid w:val="6BFC631A"/>
    <w:rsid w:val="6C021508"/>
    <w:rsid w:val="6C123A31"/>
    <w:rsid w:val="6C147AE2"/>
    <w:rsid w:val="6C180740"/>
    <w:rsid w:val="6C2A5377"/>
    <w:rsid w:val="6C2C0B89"/>
    <w:rsid w:val="6C3144BB"/>
    <w:rsid w:val="6C346F00"/>
    <w:rsid w:val="6C395AC0"/>
    <w:rsid w:val="6C3E53F8"/>
    <w:rsid w:val="6C4C0417"/>
    <w:rsid w:val="6C4F46AC"/>
    <w:rsid w:val="6C4F7976"/>
    <w:rsid w:val="6C654149"/>
    <w:rsid w:val="6C6D3263"/>
    <w:rsid w:val="6C6E60AC"/>
    <w:rsid w:val="6C841895"/>
    <w:rsid w:val="6C92445C"/>
    <w:rsid w:val="6C993F6C"/>
    <w:rsid w:val="6C9A0789"/>
    <w:rsid w:val="6C9C6E57"/>
    <w:rsid w:val="6CBE0A18"/>
    <w:rsid w:val="6CC824C5"/>
    <w:rsid w:val="6CCC5C2B"/>
    <w:rsid w:val="6CD354C0"/>
    <w:rsid w:val="6CD74497"/>
    <w:rsid w:val="6CDA27A2"/>
    <w:rsid w:val="6CE829DE"/>
    <w:rsid w:val="6D003527"/>
    <w:rsid w:val="6D003B8B"/>
    <w:rsid w:val="6D041A78"/>
    <w:rsid w:val="6D0424DD"/>
    <w:rsid w:val="6D1E42ED"/>
    <w:rsid w:val="6D243D14"/>
    <w:rsid w:val="6D38334C"/>
    <w:rsid w:val="6D390A89"/>
    <w:rsid w:val="6D3B42FB"/>
    <w:rsid w:val="6D40630E"/>
    <w:rsid w:val="6D460E92"/>
    <w:rsid w:val="6D4A0DC2"/>
    <w:rsid w:val="6D4E5109"/>
    <w:rsid w:val="6D59422A"/>
    <w:rsid w:val="6D5C1513"/>
    <w:rsid w:val="6D607E55"/>
    <w:rsid w:val="6D692DD8"/>
    <w:rsid w:val="6D69672B"/>
    <w:rsid w:val="6D752CF6"/>
    <w:rsid w:val="6D8943A3"/>
    <w:rsid w:val="6D9009FA"/>
    <w:rsid w:val="6D9B3B18"/>
    <w:rsid w:val="6D9D7386"/>
    <w:rsid w:val="6DA40C6B"/>
    <w:rsid w:val="6DC33A77"/>
    <w:rsid w:val="6DCA157B"/>
    <w:rsid w:val="6DD1621B"/>
    <w:rsid w:val="6DD164CB"/>
    <w:rsid w:val="6DD907FE"/>
    <w:rsid w:val="6DE27473"/>
    <w:rsid w:val="6DED0962"/>
    <w:rsid w:val="6DF879A3"/>
    <w:rsid w:val="6DFD6FE8"/>
    <w:rsid w:val="6E016DA8"/>
    <w:rsid w:val="6E101D5A"/>
    <w:rsid w:val="6E1049C4"/>
    <w:rsid w:val="6E152EAA"/>
    <w:rsid w:val="6E17305A"/>
    <w:rsid w:val="6E205C20"/>
    <w:rsid w:val="6E2136D4"/>
    <w:rsid w:val="6E4B1469"/>
    <w:rsid w:val="6E520AE9"/>
    <w:rsid w:val="6E525F05"/>
    <w:rsid w:val="6E5576EF"/>
    <w:rsid w:val="6E571950"/>
    <w:rsid w:val="6E5E33E3"/>
    <w:rsid w:val="6E611167"/>
    <w:rsid w:val="6E6F2045"/>
    <w:rsid w:val="6E737850"/>
    <w:rsid w:val="6E753B49"/>
    <w:rsid w:val="6E7734F2"/>
    <w:rsid w:val="6E81440F"/>
    <w:rsid w:val="6E8632E1"/>
    <w:rsid w:val="6E8A7272"/>
    <w:rsid w:val="6E920406"/>
    <w:rsid w:val="6E9D3244"/>
    <w:rsid w:val="6EBE0FEA"/>
    <w:rsid w:val="6EBE7B2B"/>
    <w:rsid w:val="6EBF5669"/>
    <w:rsid w:val="6EC03BE3"/>
    <w:rsid w:val="6EC149C1"/>
    <w:rsid w:val="6EC36B07"/>
    <w:rsid w:val="6ED37F27"/>
    <w:rsid w:val="6ED90A1A"/>
    <w:rsid w:val="6EDB6065"/>
    <w:rsid w:val="6EE54A2C"/>
    <w:rsid w:val="6EE81717"/>
    <w:rsid w:val="6EF20FFE"/>
    <w:rsid w:val="6EF30F5C"/>
    <w:rsid w:val="6F0527D1"/>
    <w:rsid w:val="6F084B61"/>
    <w:rsid w:val="6F0D42B3"/>
    <w:rsid w:val="6F155D6F"/>
    <w:rsid w:val="6F1E739B"/>
    <w:rsid w:val="6F222CD7"/>
    <w:rsid w:val="6F256397"/>
    <w:rsid w:val="6F2D75AC"/>
    <w:rsid w:val="6F337470"/>
    <w:rsid w:val="6F392183"/>
    <w:rsid w:val="6F3C56E3"/>
    <w:rsid w:val="6F4E567F"/>
    <w:rsid w:val="6F5B0C5B"/>
    <w:rsid w:val="6F5F57E0"/>
    <w:rsid w:val="6F657BF9"/>
    <w:rsid w:val="6F674ABF"/>
    <w:rsid w:val="6F6B061F"/>
    <w:rsid w:val="6F7B5174"/>
    <w:rsid w:val="6F8E39E2"/>
    <w:rsid w:val="6F907272"/>
    <w:rsid w:val="6F912D1F"/>
    <w:rsid w:val="6F935A00"/>
    <w:rsid w:val="6F94793A"/>
    <w:rsid w:val="6F9851FC"/>
    <w:rsid w:val="6F9F0DDB"/>
    <w:rsid w:val="6FA06C81"/>
    <w:rsid w:val="6FB413D2"/>
    <w:rsid w:val="6FBE2717"/>
    <w:rsid w:val="6FCB551D"/>
    <w:rsid w:val="6FDA7B9E"/>
    <w:rsid w:val="6FDB01B0"/>
    <w:rsid w:val="6FEB0DBA"/>
    <w:rsid w:val="700109CB"/>
    <w:rsid w:val="70034F48"/>
    <w:rsid w:val="700C341F"/>
    <w:rsid w:val="700E26C3"/>
    <w:rsid w:val="7012638F"/>
    <w:rsid w:val="701B2FC2"/>
    <w:rsid w:val="702202EF"/>
    <w:rsid w:val="70391A10"/>
    <w:rsid w:val="703C14B4"/>
    <w:rsid w:val="703E69D4"/>
    <w:rsid w:val="704375E5"/>
    <w:rsid w:val="70567D6F"/>
    <w:rsid w:val="705966E7"/>
    <w:rsid w:val="705F4B21"/>
    <w:rsid w:val="70657784"/>
    <w:rsid w:val="706C5ACB"/>
    <w:rsid w:val="707E36A4"/>
    <w:rsid w:val="70906FC9"/>
    <w:rsid w:val="70975D68"/>
    <w:rsid w:val="709C4E4E"/>
    <w:rsid w:val="709D5D89"/>
    <w:rsid w:val="70B214A2"/>
    <w:rsid w:val="70B27202"/>
    <w:rsid w:val="70C83B62"/>
    <w:rsid w:val="70D20A89"/>
    <w:rsid w:val="70DF39F7"/>
    <w:rsid w:val="70EF42BC"/>
    <w:rsid w:val="70FA062F"/>
    <w:rsid w:val="70FB63EC"/>
    <w:rsid w:val="71000DE7"/>
    <w:rsid w:val="71041CA1"/>
    <w:rsid w:val="71237A05"/>
    <w:rsid w:val="71263D20"/>
    <w:rsid w:val="712B66C9"/>
    <w:rsid w:val="71316B76"/>
    <w:rsid w:val="71360326"/>
    <w:rsid w:val="715B211E"/>
    <w:rsid w:val="715E2FFB"/>
    <w:rsid w:val="715F356E"/>
    <w:rsid w:val="71612223"/>
    <w:rsid w:val="7166324B"/>
    <w:rsid w:val="716706B6"/>
    <w:rsid w:val="71706569"/>
    <w:rsid w:val="71782543"/>
    <w:rsid w:val="717A3D85"/>
    <w:rsid w:val="71804136"/>
    <w:rsid w:val="7185520E"/>
    <w:rsid w:val="71862EA8"/>
    <w:rsid w:val="719746A7"/>
    <w:rsid w:val="71A00395"/>
    <w:rsid w:val="71A252C9"/>
    <w:rsid w:val="71A45282"/>
    <w:rsid w:val="71AA2DFC"/>
    <w:rsid w:val="71BD5E1A"/>
    <w:rsid w:val="71C1078A"/>
    <w:rsid w:val="71CE4279"/>
    <w:rsid w:val="71D416D3"/>
    <w:rsid w:val="71D613FE"/>
    <w:rsid w:val="71D82185"/>
    <w:rsid w:val="71E25574"/>
    <w:rsid w:val="71E71338"/>
    <w:rsid w:val="71EE0F3A"/>
    <w:rsid w:val="71EE1E47"/>
    <w:rsid w:val="71F34306"/>
    <w:rsid w:val="71F66E32"/>
    <w:rsid w:val="72037134"/>
    <w:rsid w:val="72042E31"/>
    <w:rsid w:val="72094FFA"/>
    <w:rsid w:val="720D11DB"/>
    <w:rsid w:val="7212737F"/>
    <w:rsid w:val="72194F13"/>
    <w:rsid w:val="721B33F8"/>
    <w:rsid w:val="721E48E0"/>
    <w:rsid w:val="721E4C6D"/>
    <w:rsid w:val="7222367A"/>
    <w:rsid w:val="72261387"/>
    <w:rsid w:val="722B31C5"/>
    <w:rsid w:val="723561B6"/>
    <w:rsid w:val="723D50A7"/>
    <w:rsid w:val="723F4BBB"/>
    <w:rsid w:val="72417731"/>
    <w:rsid w:val="72437AF0"/>
    <w:rsid w:val="724B48F0"/>
    <w:rsid w:val="724B76ED"/>
    <w:rsid w:val="724D246A"/>
    <w:rsid w:val="724D25C5"/>
    <w:rsid w:val="725603A5"/>
    <w:rsid w:val="7263408E"/>
    <w:rsid w:val="72653BAA"/>
    <w:rsid w:val="726C335C"/>
    <w:rsid w:val="72737DDB"/>
    <w:rsid w:val="72767B55"/>
    <w:rsid w:val="72783A51"/>
    <w:rsid w:val="727A78C0"/>
    <w:rsid w:val="72843689"/>
    <w:rsid w:val="728731E9"/>
    <w:rsid w:val="728D0D7F"/>
    <w:rsid w:val="729873DD"/>
    <w:rsid w:val="72B02F59"/>
    <w:rsid w:val="72C72C7D"/>
    <w:rsid w:val="72C86CDC"/>
    <w:rsid w:val="72CA0A6A"/>
    <w:rsid w:val="72DB4BA5"/>
    <w:rsid w:val="72DD6B02"/>
    <w:rsid w:val="72E0348C"/>
    <w:rsid w:val="72E35048"/>
    <w:rsid w:val="72E55D64"/>
    <w:rsid w:val="72EB523F"/>
    <w:rsid w:val="72F629A8"/>
    <w:rsid w:val="72F9526A"/>
    <w:rsid w:val="73092805"/>
    <w:rsid w:val="730A2E68"/>
    <w:rsid w:val="730D3A5D"/>
    <w:rsid w:val="73117C47"/>
    <w:rsid w:val="73202957"/>
    <w:rsid w:val="7324581B"/>
    <w:rsid w:val="732D41C9"/>
    <w:rsid w:val="732F2A4A"/>
    <w:rsid w:val="73322657"/>
    <w:rsid w:val="733A051E"/>
    <w:rsid w:val="73587510"/>
    <w:rsid w:val="737066C2"/>
    <w:rsid w:val="737618C7"/>
    <w:rsid w:val="73761DBB"/>
    <w:rsid w:val="73764548"/>
    <w:rsid w:val="739141D6"/>
    <w:rsid w:val="73950238"/>
    <w:rsid w:val="73962574"/>
    <w:rsid w:val="7398189F"/>
    <w:rsid w:val="739C23B5"/>
    <w:rsid w:val="739E35FA"/>
    <w:rsid w:val="739E6F15"/>
    <w:rsid w:val="73A12834"/>
    <w:rsid w:val="73A35834"/>
    <w:rsid w:val="73A54949"/>
    <w:rsid w:val="73A71245"/>
    <w:rsid w:val="73AD59AE"/>
    <w:rsid w:val="73B07400"/>
    <w:rsid w:val="73B2641F"/>
    <w:rsid w:val="73C33C96"/>
    <w:rsid w:val="73CD50E6"/>
    <w:rsid w:val="73DA1955"/>
    <w:rsid w:val="73E3001F"/>
    <w:rsid w:val="73E32131"/>
    <w:rsid w:val="73E65F7D"/>
    <w:rsid w:val="73E9762D"/>
    <w:rsid w:val="73EE093B"/>
    <w:rsid w:val="73F141E5"/>
    <w:rsid w:val="73F52C30"/>
    <w:rsid w:val="73F977C7"/>
    <w:rsid w:val="73FB6394"/>
    <w:rsid w:val="740019F7"/>
    <w:rsid w:val="74033D9A"/>
    <w:rsid w:val="74115DCE"/>
    <w:rsid w:val="74203E28"/>
    <w:rsid w:val="74210EC2"/>
    <w:rsid w:val="742578D4"/>
    <w:rsid w:val="742643DA"/>
    <w:rsid w:val="7428474E"/>
    <w:rsid w:val="742A0736"/>
    <w:rsid w:val="74342DCA"/>
    <w:rsid w:val="74493CA4"/>
    <w:rsid w:val="744A34E8"/>
    <w:rsid w:val="74544BFE"/>
    <w:rsid w:val="74564BCE"/>
    <w:rsid w:val="74587164"/>
    <w:rsid w:val="745B129F"/>
    <w:rsid w:val="745B3ADE"/>
    <w:rsid w:val="745C0B0C"/>
    <w:rsid w:val="74634A43"/>
    <w:rsid w:val="7465025D"/>
    <w:rsid w:val="74677A05"/>
    <w:rsid w:val="747144F4"/>
    <w:rsid w:val="74727A6E"/>
    <w:rsid w:val="749A01B0"/>
    <w:rsid w:val="74A13CDB"/>
    <w:rsid w:val="74A42D0A"/>
    <w:rsid w:val="74BE7A01"/>
    <w:rsid w:val="74C00C36"/>
    <w:rsid w:val="74C8481F"/>
    <w:rsid w:val="74D4087C"/>
    <w:rsid w:val="74D777E7"/>
    <w:rsid w:val="74DF3A72"/>
    <w:rsid w:val="74E80C48"/>
    <w:rsid w:val="74FB44AF"/>
    <w:rsid w:val="74FD5811"/>
    <w:rsid w:val="74FF459B"/>
    <w:rsid w:val="74FF6290"/>
    <w:rsid w:val="7506205C"/>
    <w:rsid w:val="750717A0"/>
    <w:rsid w:val="751D79D5"/>
    <w:rsid w:val="75360757"/>
    <w:rsid w:val="75370F50"/>
    <w:rsid w:val="753C6674"/>
    <w:rsid w:val="754046BE"/>
    <w:rsid w:val="754620C5"/>
    <w:rsid w:val="754F4AEC"/>
    <w:rsid w:val="755C66D4"/>
    <w:rsid w:val="75621482"/>
    <w:rsid w:val="75671EBC"/>
    <w:rsid w:val="758960A9"/>
    <w:rsid w:val="75922ADA"/>
    <w:rsid w:val="759D61CD"/>
    <w:rsid w:val="75A60E3F"/>
    <w:rsid w:val="75A856EE"/>
    <w:rsid w:val="75B8619D"/>
    <w:rsid w:val="75BC6E82"/>
    <w:rsid w:val="75C02DF7"/>
    <w:rsid w:val="75C76610"/>
    <w:rsid w:val="75D154E0"/>
    <w:rsid w:val="75D901EB"/>
    <w:rsid w:val="75DA1D57"/>
    <w:rsid w:val="75DB4348"/>
    <w:rsid w:val="75DE44DA"/>
    <w:rsid w:val="75E60061"/>
    <w:rsid w:val="75E93F51"/>
    <w:rsid w:val="75FC30E7"/>
    <w:rsid w:val="76052CCE"/>
    <w:rsid w:val="761D4CBD"/>
    <w:rsid w:val="76282313"/>
    <w:rsid w:val="763472AC"/>
    <w:rsid w:val="76375EE3"/>
    <w:rsid w:val="763B01C9"/>
    <w:rsid w:val="764921B2"/>
    <w:rsid w:val="76517276"/>
    <w:rsid w:val="76554836"/>
    <w:rsid w:val="765735D3"/>
    <w:rsid w:val="76680A95"/>
    <w:rsid w:val="76696E14"/>
    <w:rsid w:val="766B2EF5"/>
    <w:rsid w:val="766C1610"/>
    <w:rsid w:val="766C6CE1"/>
    <w:rsid w:val="766F150D"/>
    <w:rsid w:val="767C218F"/>
    <w:rsid w:val="768A020A"/>
    <w:rsid w:val="768E7D01"/>
    <w:rsid w:val="769D0EB1"/>
    <w:rsid w:val="76B3770E"/>
    <w:rsid w:val="76C6533F"/>
    <w:rsid w:val="76CC6CAB"/>
    <w:rsid w:val="76E00101"/>
    <w:rsid w:val="76EF7596"/>
    <w:rsid w:val="76F05CBC"/>
    <w:rsid w:val="76FE557F"/>
    <w:rsid w:val="76FF0479"/>
    <w:rsid w:val="77121177"/>
    <w:rsid w:val="77154D76"/>
    <w:rsid w:val="77263512"/>
    <w:rsid w:val="772B0FCA"/>
    <w:rsid w:val="772F0B2C"/>
    <w:rsid w:val="77302600"/>
    <w:rsid w:val="774526AC"/>
    <w:rsid w:val="774C4E81"/>
    <w:rsid w:val="77511B24"/>
    <w:rsid w:val="775207B3"/>
    <w:rsid w:val="776A0C37"/>
    <w:rsid w:val="776E2436"/>
    <w:rsid w:val="77805981"/>
    <w:rsid w:val="77871E17"/>
    <w:rsid w:val="778C19F6"/>
    <w:rsid w:val="778F622C"/>
    <w:rsid w:val="77903736"/>
    <w:rsid w:val="77935BE9"/>
    <w:rsid w:val="77985BA8"/>
    <w:rsid w:val="779C0E50"/>
    <w:rsid w:val="779F1396"/>
    <w:rsid w:val="77A86F38"/>
    <w:rsid w:val="77AE7426"/>
    <w:rsid w:val="77B32C0E"/>
    <w:rsid w:val="77B6373F"/>
    <w:rsid w:val="77BF7E43"/>
    <w:rsid w:val="77C201E3"/>
    <w:rsid w:val="77CC426A"/>
    <w:rsid w:val="77CD57D3"/>
    <w:rsid w:val="77DC466C"/>
    <w:rsid w:val="77F31FF6"/>
    <w:rsid w:val="77F3704F"/>
    <w:rsid w:val="78001936"/>
    <w:rsid w:val="78094649"/>
    <w:rsid w:val="780A2C2D"/>
    <w:rsid w:val="781038BA"/>
    <w:rsid w:val="781140C7"/>
    <w:rsid w:val="78151D6D"/>
    <w:rsid w:val="781D1C53"/>
    <w:rsid w:val="781D533A"/>
    <w:rsid w:val="78205974"/>
    <w:rsid w:val="783917EE"/>
    <w:rsid w:val="783C0391"/>
    <w:rsid w:val="78477A69"/>
    <w:rsid w:val="7853286E"/>
    <w:rsid w:val="78544F03"/>
    <w:rsid w:val="78574929"/>
    <w:rsid w:val="78583380"/>
    <w:rsid w:val="785D5D03"/>
    <w:rsid w:val="78652BFA"/>
    <w:rsid w:val="78655E63"/>
    <w:rsid w:val="786C63FE"/>
    <w:rsid w:val="78762967"/>
    <w:rsid w:val="787B0E77"/>
    <w:rsid w:val="787E4624"/>
    <w:rsid w:val="78884FF3"/>
    <w:rsid w:val="7892263C"/>
    <w:rsid w:val="78A80036"/>
    <w:rsid w:val="78A94773"/>
    <w:rsid w:val="78B00AB1"/>
    <w:rsid w:val="78B91953"/>
    <w:rsid w:val="78BA0F7E"/>
    <w:rsid w:val="78BC6D52"/>
    <w:rsid w:val="78CA5AFD"/>
    <w:rsid w:val="78D42F90"/>
    <w:rsid w:val="78D82F21"/>
    <w:rsid w:val="78E036E0"/>
    <w:rsid w:val="78E57499"/>
    <w:rsid w:val="78ED34FE"/>
    <w:rsid w:val="78F42E27"/>
    <w:rsid w:val="78F44C1C"/>
    <w:rsid w:val="78F624D4"/>
    <w:rsid w:val="79015066"/>
    <w:rsid w:val="79091C04"/>
    <w:rsid w:val="790A57C7"/>
    <w:rsid w:val="790F57E2"/>
    <w:rsid w:val="7911440B"/>
    <w:rsid w:val="792808C4"/>
    <w:rsid w:val="793667EA"/>
    <w:rsid w:val="793C720E"/>
    <w:rsid w:val="79471A1A"/>
    <w:rsid w:val="794C123E"/>
    <w:rsid w:val="79577483"/>
    <w:rsid w:val="7965162E"/>
    <w:rsid w:val="79660FD3"/>
    <w:rsid w:val="796A3B80"/>
    <w:rsid w:val="796E14B5"/>
    <w:rsid w:val="796F478C"/>
    <w:rsid w:val="79711951"/>
    <w:rsid w:val="797D3AE8"/>
    <w:rsid w:val="79827845"/>
    <w:rsid w:val="798B3449"/>
    <w:rsid w:val="798D5AEB"/>
    <w:rsid w:val="798E1CC4"/>
    <w:rsid w:val="799355DA"/>
    <w:rsid w:val="79950D8A"/>
    <w:rsid w:val="799742AD"/>
    <w:rsid w:val="799A312A"/>
    <w:rsid w:val="799E06E8"/>
    <w:rsid w:val="799F612C"/>
    <w:rsid w:val="79AB6182"/>
    <w:rsid w:val="79B33208"/>
    <w:rsid w:val="79B479F2"/>
    <w:rsid w:val="79C666C4"/>
    <w:rsid w:val="79C90288"/>
    <w:rsid w:val="79D81631"/>
    <w:rsid w:val="79D8423E"/>
    <w:rsid w:val="79DA6416"/>
    <w:rsid w:val="79ED5E34"/>
    <w:rsid w:val="79EE1104"/>
    <w:rsid w:val="79EE4BB2"/>
    <w:rsid w:val="79EF093B"/>
    <w:rsid w:val="79FA354E"/>
    <w:rsid w:val="7A035876"/>
    <w:rsid w:val="7A086BF7"/>
    <w:rsid w:val="7A0A6E4D"/>
    <w:rsid w:val="7A185962"/>
    <w:rsid w:val="7A19444D"/>
    <w:rsid w:val="7A215044"/>
    <w:rsid w:val="7A2760FF"/>
    <w:rsid w:val="7A347646"/>
    <w:rsid w:val="7A35446E"/>
    <w:rsid w:val="7A3A39A7"/>
    <w:rsid w:val="7A3D0EAE"/>
    <w:rsid w:val="7A4F06C6"/>
    <w:rsid w:val="7A773CE9"/>
    <w:rsid w:val="7A7A697C"/>
    <w:rsid w:val="7A872480"/>
    <w:rsid w:val="7A8765C2"/>
    <w:rsid w:val="7A880CA9"/>
    <w:rsid w:val="7A884B5D"/>
    <w:rsid w:val="7A986287"/>
    <w:rsid w:val="7A997E8B"/>
    <w:rsid w:val="7A9A75F3"/>
    <w:rsid w:val="7AA32863"/>
    <w:rsid w:val="7AA41BE1"/>
    <w:rsid w:val="7AA76D6B"/>
    <w:rsid w:val="7AB31B2B"/>
    <w:rsid w:val="7ABD2616"/>
    <w:rsid w:val="7AC06B49"/>
    <w:rsid w:val="7AC16706"/>
    <w:rsid w:val="7AC307C3"/>
    <w:rsid w:val="7AC31518"/>
    <w:rsid w:val="7ACA2318"/>
    <w:rsid w:val="7AD306E9"/>
    <w:rsid w:val="7AD341F2"/>
    <w:rsid w:val="7AD52CB9"/>
    <w:rsid w:val="7ADF092C"/>
    <w:rsid w:val="7AE55A4D"/>
    <w:rsid w:val="7AF21CB6"/>
    <w:rsid w:val="7AF56162"/>
    <w:rsid w:val="7AF56E7A"/>
    <w:rsid w:val="7AFA2E92"/>
    <w:rsid w:val="7AFE6131"/>
    <w:rsid w:val="7B0D3DF2"/>
    <w:rsid w:val="7B2766B3"/>
    <w:rsid w:val="7B2B1CA2"/>
    <w:rsid w:val="7B2C6413"/>
    <w:rsid w:val="7B2D406B"/>
    <w:rsid w:val="7B2F25A3"/>
    <w:rsid w:val="7B365DA1"/>
    <w:rsid w:val="7B4C78D2"/>
    <w:rsid w:val="7B5017B1"/>
    <w:rsid w:val="7B505054"/>
    <w:rsid w:val="7B507DF0"/>
    <w:rsid w:val="7B595A77"/>
    <w:rsid w:val="7B5B4080"/>
    <w:rsid w:val="7B647C8F"/>
    <w:rsid w:val="7B660F73"/>
    <w:rsid w:val="7B6C0A9F"/>
    <w:rsid w:val="7B732CD9"/>
    <w:rsid w:val="7B8044DC"/>
    <w:rsid w:val="7B843BB3"/>
    <w:rsid w:val="7B8A79FA"/>
    <w:rsid w:val="7B8E53AA"/>
    <w:rsid w:val="7B9648A3"/>
    <w:rsid w:val="7BA130C0"/>
    <w:rsid w:val="7BC01C43"/>
    <w:rsid w:val="7BC0753E"/>
    <w:rsid w:val="7BCF3AF4"/>
    <w:rsid w:val="7BD3172F"/>
    <w:rsid w:val="7BDC064C"/>
    <w:rsid w:val="7BDF6554"/>
    <w:rsid w:val="7BE43584"/>
    <w:rsid w:val="7BFE0B97"/>
    <w:rsid w:val="7C070AEA"/>
    <w:rsid w:val="7C073C3F"/>
    <w:rsid w:val="7C0A7038"/>
    <w:rsid w:val="7C106D64"/>
    <w:rsid w:val="7C121098"/>
    <w:rsid w:val="7C135EB0"/>
    <w:rsid w:val="7C1E6E57"/>
    <w:rsid w:val="7C2230C6"/>
    <w:rsid w:val="7C2545E8"/>
    <w:rsid w:val="7C28133A"/>
    <w:rsid w:val="7C292FD8"/>
    <w:rsid w:val="7C2C7581"/>
    <w:rsid w:val="7C316324"/>
    <w:rsid w:val="7C326F39"/>
    <w:rsid w:val="7C3B51C9"/>
    <w:rsid w:val="7C3E7CA4"/>
    <w:rsid w:val="7C427706"/>
    <w:rsid w:val="7C4817E4"/>
    <w:rsid w:val="7C483306"/>
    <w:rsid w:val="7C4F3C58"/>
    <w:rsid w:val="7C564DC2"/>
    <w:rsid w:val="7C5C033A"/>
    <w:rsid w:val="7C604108"/>
    <w:rsid w:val="7C7B17CE"/>
    <w:rsid w:val="7C7B5242"/>
    <w:rsid w:val="7C8A3C6B"/>
    <w:rsid w:val="7C8E7FDE"/>
    <w:rsid w:val="7C93201E"/>
    <w:rsid w:val="7CAF15BC"/>
    <w:rsid w:val="7CB75210"/>
    <w:rsid w:val="7CC37458"/>
    <w:rsid w:val="7CC5200D"/>
    <w:rsid w:val="7CC857AB"/>
    <w:rsid w:val="7CCC028B"/>
    <w:rsid w:val="7CD83212"/>
    <w:rsid w:val="7CF801D4"/>
    <w:rsid w:val="7CFD34DD"/>
    <w:rsid w:val="7D025313"/>
    <w:rsid w:val="7D073FE7"/>
    <w:rsid w:val="7D0B658C"/>
    <w:rsid w:val="7D132D7F"/>
    <w:rsid w:val="7D1D5310"/>
    <w:rsid w:val="7D264E94"/>
    <w:rsid w:val="7D2B6AC1"/>
    <w:rsid w:val="7D2C6D0D"/>
    <w:rsid w:val="7D2E1AF8"/>
    <w:rsid w:val="7D330B78"/>
    <w:rsid w:val="7D356FA0"/>
    <w:rsid w:val="7D3D5A37"/>
    <w:rsid w:val="7D40075E"/>
    <w:rsid w:val="7D520A72"/>
    <w:rsid w:val="7D5D2466"/>
    <w:rsid w:val="7D604EB3"/>
    <w:rsid w:val="7D6B3631"/>
    <w:rsid w:val="7D705E41"/>
    <w:rsid w:val="7D71608C"/>
    <w:rsid w:val="7D7875E3"/>
    <w:rsid w:val="7D7904A2"/>
    <w:rsid w:val="7D822F4A"/>
    <w:rsid w:val="7D857642"/>
    <w:rsid w:val="7D8F7A14"/>
    <w:rsid w:val="7D921766"/>
    <w:rsid w:val="7D9273CA"/>
    <w:rsid w:val="7D9C2497"/>
    <w:rsid w:val="7DA8486E"/>
    <w:rsid w:val="7DAA74C6"/>
    <w:rsid w:val="7DBA42AD"/>
    <w:rsid w:val="7DBF795D"/>
    <w:rsid w:val="7DC522ED"/>
    <w:rsid w:val="7DC526D7"/>
    <w:rsid w:val="7DD17743"/>
    <w:rsid w:val="7DD31531"/>
    <w:rsid w:val="7DDD46DB"/>
    <w:rsid w:val="7DDD7B8A"/>
    <w:rsid w:val="7DE600CA"/>
    <w:rsid w:val="7DF54F73"/>
    <w:rsid w:val="7DFD628E"/>
    <w:rsid w:val="7E0035B6"/>
    <w:rsid w:val="7E0338E7"/>
    <w:rsid w:val="7E052CF8"/>
    <w:rsid w:val="7E123E20"/>
    <w:rsid w:val="7E145C64"/>
    <w:rsid w:val="7E152CD9"/>
    <w:rsid w:val="7E196E20"/>
    <w:rsid w:val="7E1B35CD"/>
    <w:rsid w:val="7E2551FF"/>
    <w:rsid w:val="7E420C0B"/>
    <w:rsid w:val="7E4921B9"/>
    <w:rsid w:val="7E4C1C55"/>
    <w:rsid w:val="7E542F55"/>
    <w:rsid w:val="7E5B119D"/>
    <w:rsid w:val="7E5D4F99"/>
    <w:rsid w:val="7E664EF9"/>
    <w:rsid w:val="7E6D7255"/>
    <w:rsid w:val="7E742F4F"/>
    <w:rsid w:val="7E763059"/>
    <w:rsid w:val="7E7660A8"/>
    <w:rsid w:val="7E99442E"/>
    <w:rsid w:val="7E9F42EA"/>
    <w:rsid w:val="7EAE5288"/>
    <w:rsid w:val="7EAF0545"/>
    <w:rsid w:val="7EB025AF"/>
    <w:rsid w:val="7EB13972"/>
    <w:rsid w:val="7EB623FC"/>
    <w:rsid w:val="7EB71CE5"/>
    <w:rsid w:val="7EB81412"/>
    <w:rsid w:val="7EC51927"/>
    <w:rsid w:val="7ECE10D3"/>
    <w:rsid w:val="7ED356BC"/>
    <w:rsid w:val="7ED42A81"/>
    <w:rsid w:val="7EE71D24"/>
    <w:rsid w:val="7EE9351D"/>
    <w:rsid w:val="7EEE138D"/>
    <w:rsid w:val="7EEE216B"/>
    <w:rsid w:val="7EF43B3B"/>
    <w:rsid w:val="7EF702ED"/>
    <w:rsid w:val="7EF90E3E"/>
    <w:rsid w:val="7EFF2309"/>
    <w:rsid w:val="7F002B2B"/>
    <w:rsid w:val="7F065F20"/>
    <w:rsid w:val="7F0B1815"/>
    <w:rsid w:val="7F0F4BD1"/>
    <w:rsid w:val="7F105D44"/>
    <w:rsid w:val="7F186DA4"/>
    <w:rsid w:val="7F213411"/>
    <w:rsid w:val="7F224613"/>
    <w:rsid w:val="7F347D78"/>
    <w:rsid w:val="7F35446B"/>
    <w:rsid w:val="7F36641E"/>
    <w:rsid w:val="7F5344CA"/>
    <w:rsid w:val="7F5452A7"/>
    <w:rsid w:val="7F5F1796"/>
    <w:rsid w:val="7F8A78D3"/>
    <w:rsid w:val="7F964921"/>
    <w:rsid w:val="7F9915A4"/>
    <w:rsid w:val="7FA006C3"/>
    <w:rsid w:val="7FA64C58"/>
    <w:rsid w:val="7FA946D7"/>
    <w:rsid w:val="7FAA033B"/>
    <w:rsid w:val="7FAB7ED8"/>
    <w:rsid w:val="7FAD72B7"/>
    <w:rsid w:val="7FC1147F"/>
    <w:rsid w:val="7FC36EED"/>
    <w:rsid w:val="7FC520B0"/>
    <w:rsid w:val="7FC81057"/>
    <w:rsid w:val="7FCB08DF"/>
    <w:rsid w:val="7FCC24DA"/>
    <w:rsid w:val="7FD030D7"/>
    <w:rsid w:val="7FDA3161"/>
    <w:rsid w:val="7FDC4F14"/>
    <w:rsid w:val="7FE44F56"/>
    <w:rsid w:val="7FE878CE"/>
    <w:rsid w:val="7FF2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4">
    <w:name w:val="Body Text"/>
    <w:basedOn w:val="1"/>
    <w:link w:val="5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Body Text 2"/>
    <w:basedOn w:val="1"/>
    <w:qFormat/>
    <w:uiPriority w:val="0"/>
    <w:rPr>
      <w:i/>
      <w:color w:val="0000FF"/>
    </w:rPr>
  </w:style>
  <w:style w:type="paragraph" w:styleId="29">
    <w:name w:val="HTML Preformatted"/>
    <w:basedOn w:val="1"/>
    <w:link w:val="5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  <w:lang w:eastAsia="zh-CN"/>
    </w:rPr>
  </w:style>
  <w:style w:type="paragraph" w:styleId="3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31">
    <w:name w:val="Title"/>
    <w:basedOn w:val="1"/>
    <w:next w:val="1"/>
    <w:qFormat/>
    <w:uiPriority w:val="0"/>
    <w:pPr>
      <w:jc w:val="center"/>
    </w:pPr>
    <w:rPr>
      <w:rFonts w:ascii="Arial" w:hAnsi="Arial"/>
      <w:b/>
      <w:sz w:val="36"/>
    </w:rPr>
  </w:style>
  <w:style w:type="table" w:styleId="33">
    <w:name w:val="Table Grid"/>
    <w:basedOn w:val="3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Strong"/>
    <w:qFormat/>
    <w:uiPriority w:val="0"/>
    <w:rPr>
      <w:b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qFormat/>
    <w:uiPriority w:val="0"/>
    <w:rPr>
      <w:color w:val="800080"/>
      <w:u w:val="single"/>
    </w:rPr>
  </w:style>
  <w:style w:type="character" w:styleId="38">
    <w:name w:val="Hyperlink"/>
    <w:qFormat/>
    <w:uiPriority w:val="99"/>
    <w:rPr>
      <w:color w:val="0000FF"/>
      <w:u w:val="single"/>
    </w:rPr>
  </w:style>
  <w:style w:type="character" w:styleId="39">
    <w:name w:val="footnote reference"/>
    <w:semiHidden/>
    <w:qFormat/>
    <w:uiPriority w:val="0"/>
    <w:rPr>
      <w:sz w:val="20"/>
      <w:vertAlign w:val="superscript"/>
    </w:rPr>
  </w:style>
  <w:style w:type="paragraph" w:customStyle="1" w:styleId="40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41">
    <w:name w:val="Bullet1"/>
    <w:basedOn w:val="1"/>
    <w:qFormat/>
    <w:uiPriority w:val="0"/>
    <w:pPr>
      <w:ind w:left="720" w:hanging="432"/>
    </w:pPr>
  </w:style>
  <w:style w:type="paragraph" w:customStyle="1" w:styleId="42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3">
    <w:name w:val="Tabletext"/>
    <w:basedOn w:val="1"/>
    <w:qFormat/>
    <w:uiPriority w:val="0"/>
    <w:pPr>
      <w:keepLines/>
      <w:spacing w:after="120"/>
    </w:pPr>
  </w:style>
  <w:style w:type="paragraph" w:customStyle="1" w:styleId="44">
    <w:name w:val="Main Title"/>
    <w:basedOn w:val="1"/>
    <w:qFormat/>
    <w:uiPriority w:val="0"/>
    <w:pPr>
      <w:spacing w:before="480" w:after="60"/>
      <w:jc w:val="center"/>
    </w:pPr>
    <w:rPr>
      <w:rFonts w:ascii="Arial" w:hAnsi="Arial"/>
      <w:b/>
      <w:kern w:val="28"/>
      <w:sz w:val="32"/>
    </w:rPr>
  </w:style>
  <w:style w:type="paragraph" w:customStyle="1" w:styleId="45">
    <w:name w:val="Paragraph1"/>
    <w:basedOn w:val="1"/>
    <w:qFormat/>
    <w:uiPriority w:val="0"/>
    <w:pPr>
      <w:spacing w:before="80"/>
      <w:jc w:val="both"/>
    </w:pPr>
  </w:style>
  <w:style w:type="paragraph" w:customStyle="1" w:styleId="46">
    <w:name w:val="Paragraph3"/>
    <w:basedOn w:val="1"/>
    <w:qFormat/>
    <w:uiPriority w:val="0"/>
    <w:pPr>
      <w:spacing w:before="80"/>
      <w:ind w:left="1530"/>
      <w:jc w:val="both"/>
    </w:pPr>
  </w:style>
  <w:style w:type="paragraph" w:customStyle="1" w:styleId="47">
    <w:name w:val="Paragraph4"/>
    <w:basedOn w:val="1"/>
    <w:qFormat/>
    <w:uiPriority w:val="0"/>
    <w:pPr>
      <w:spacing w:before="80"/>
      <w:ind w:left="2250"/>
      <w:jc w:val="both"/>
    </w:pPr>
  </w:style>
  <w:style w:type="paragraph" w:customStyle="1" w:styleId="48">
    <w:name w:val="Body"/>
    <w:basedOn w:val="1"/>
    <w:qFormat/>
    <w:uiPriority w:val="0"/>
    <w:pPr>
      <w:spacing w:before="120"/>
      <w:jc w:val="both"/>
    </w:pPr>
    <w:rPr>
      <w:rFonts w:ascii="Book Antiqua" w:hAnsi="Book Antiqua"/>
    </w:rPr>
  </w:style>
  <w:style w:type="paragraph" w:customStyle="1" w:styleId="49">
    <w:name w:val="Bullet"/>
    <w:basedOn w:val="1"/>
    <w:qFormat/>
    <w:uiPriority w:val="0"/>
    <w:pPr>
      <w:numPr>
        <w:ilvl w:val="0"/>
        <w:numId w:val="2"/>
      </w:numPr>
      <w:spacing w:before="120"/>
      <w:ind w:right="360"/>
      <w:jc w:val="both"/>
    </w:pPr>
    <w:rPr>
      <w:rFonts w:ascii="Book Antiqua" w:hAnsi="Book Antiqua"/>
    </w:rPr>
  </w:style>
  <w:style w:type="paragraph" w:customStyle="1" w:styleId="50">
    <w:name w:val="InfoBlue"/>
    <w:basedOn w:val="1"/>
    <w:next w:val="14"/>
    <w:qFormat/>
    <w:uiPriority w:val="0"/>
    <w:pPr>
      <w:spacing w:after="120"/>
      <w:ind w:left="426" w:leftChars="213" w:firstLine="294"/>
    </w:pPr>
    <w:rPr>
      <w:rFonts w:ascii="宋体" w:hAnsi="宋体" w:cs="Arial"/>
      <w:iCs/>
      <w:color w:val="000000"/>
      <w:lang w:eastAsia="zh-CN"/>
    </w:rPr>
  </w:style>
  <w:style w:type="character" w:customStyle="1" w:styleId="51">
    <w:name w:val="正文文本 Char"/>
    <w:link w:val="14"/>
    <w:qFormat/>
    <w:uiPriority w:val="0"/>
    <w:rPr>
      <w:lang w:eastAsia="en-US"/>
    </w:rPr>
  </w:style>
  <w:style w:type="character" w:customStyle="1" w:styleId="52">
    <w:name w:val="HTML 预设格式 Char"/>
    <w:link w:val="29"/>
    <w:qFormat/>
    <w:uiPriority w:val="99"/>
    <w:rPr>
      <w:rFonts w:ascii="宋体" w:hAnsi="宋体" w:cs="宋体"/>
      <w:sz w:val="24"/>
      <w:szCs w:val="24"/>
    </w:rPr>
  </w:style>
  <w:style w:type="paragraph" w:customStyle="1" w:styleId="53">
    <w:name w:val="TOC Heading"/>
    <w:basedOn w:val="2"/>
    <w:next w:val="1"/>
    <w:unhideWhenUsed/>
    <w:qFormat/>
    <w:uiPriority w:val="39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eastAsia="zh-CN"/>
    </w:rPr>
  </w:style>
  <w:style w:type="paragraph" w:customStyle="1" w:styleId="5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7FBE61-DEBC-4F64-AD4E-D2B7FCED1E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ADMEMS方法推荐《软件架构设计文档》模板 v2.dot</Template>
  <Company>&lt;Company Name&gt;</Company>
  <Pages>7</Pages>
  <Words>443</Words>
  <Characters>2528</Characters>
  <Lines>21</Lines>
  <Paragraphs>5</Paragraphs>
  <TotalTime>0</TotalTime>
  <ScaleCrop>false</ScaleCrop>
  <LinksUpToDate>false</LinksUpToDate>
  <CharactersWithSpaces>2966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2017-03-22T05:56:00Z</dcterms:created>
  <dc:creator>1314</dc:creator>
  <cp:lastModifiedBy>追随我心</cp:lastModifiedBy>
  <cp:lastPrinted>2411-12-31T16:00:00Z</cp:lastPrinted>
  <dcterms:modified xsi:type="dcterms:W3CDTF">2020-08-09T09:08:05Z</dcterms:modified>
  <dc:subject>&lt;Project Name&gt;</dc:subject>
  <dc:title>Software Architecture Document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